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080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542"/>
        <w:gridCol w:w="1080"/>
        <w:gridCol w:w="5218"/>
        <w:gridCol w:w="900"/>
        <w:gridCol w:w="2340"/>
      </w:tblGrid>
      <w:tr w:rsidR="00AD6E6B" w14:paraId="52129B0C" w14:textId="77777777">
        <w:trPr>
          <w:trHeight w:val="756"/>
          <w:jc w:val="center"/>
        </w:trPr>
        <w:tc>
          <w:tcPr>
            <w:tcW w:w="1622" w:type="dxa"/>
            <w:gridSpan w:val="2"/>
            <w:shd w:val="clear" w:color="auto" w:fill="auto"/>
            <w:tcMar>
              <w:top w:w="0" w:type="dxa"/>
            </w:tcMar>
          </w:tcPr>
          <w:p w14:paraId="7B16253D" w14:textId="77777777" w:rsidR="00AD6E6B" w:rsidRDefault="00D03447" w:rsidP="008454D8">
            <w:r>
              <w:rPr>
                <w:noProof/>
              </w:rPr>
              <w:drawing>
                <wp:inline distT="0" distB="0" distL="0" distR="0" wp14:anchorId="24024FB8" wp14:editId="07B90F5A">
                  <wp:extent cx="857250" cy="428625"/>
                  <wp:effectExtent l="19050" t="0" r="0" b="0"/>
                  <wp:docPr id="1" name="Picture 1" descr="Logo placehold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placehold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58" w:type="dxa"/>
            <w:gridSpan w:val="3"/>
            <w:shd w:val="clear" w:color="auto" w:fill="auto"/>
          </w:tcPr>
          <w:p w14:paraId="1B9F8734" w14:textId="663A95CA" w:rsidR="00AD6E6B" w:rsidRDefault="0070261A" w:rsidP="00AD6E6B">
            <w:pPr>
              <w:pStyle w:val="Nadpis1"/>
            </w:pPr>
            <w:r>
              <w:t>Cestujsdetmi.cz</w:t>
            </w:r>
          </w:p>
        </w:tc>
      </w:tr>
      <w:tr w:rsidR="00047F0F" w14:paraId="314FE663" w14:textId="77777777">
        <w:trPr>
          <w:trHeight w:val="468"/>
          <w:jc w:val="center"/>
        </w:trPr>
        <w:sdt>
          <w:sdtPr>
            <w:id w:val="716560545"/>
            <w:placeholder>
              <w:docPart w:val="9FAC7ED34237594391A9E8C68BBEA184"/>
            </w:placeholder>
          </w:sdtPr>
          <w:sdtEndPr/>
          <w:sdtContent>
            <w:tc>
              <w:tcPr>
                <w:tcW w:w="7740" w:type="dxa"/>
                <w:gridSpan w:val="4"/>
                <w:shd w:val="clear" w:color="auto" w:fill="auto"/>
                <w:tcMar>
                  <w:top w:w="0" w:type="dxa"/>
                </w:tcMar>
              </w:tcPr>
              <w:p w14:paraId="2ED30E4D" w14:textId="24BB7FCF" w:rsidR="00047F0F" w:rsidRPr="001E3C2E" w:rsidRDefault="0070261A" w:rsidP="00BF4501">
                <w:pPr>
                  <w:pStyle w:val="Slogan"/>
                </w:pPr>
                <w:proofErr w:type="spellStart"/>
                <w:r>
                  <w:t>Když</w:t>
                </w:r>
                <w:proofErr w:type="spellEnd"/>
                <w:r>
                  <w:t xml:space="preserve"> </w:t>
                </w:r>
                <w:proofErr w:type="spellStart"/>
                <w:r>
                  <w:t>můžes</w:t>
                </w:r>
                <w:proofErr w:type="spellEnd"/>
                <w:r>
                  <w:t xml:space="preserve">, </w:t>
                </w:r>
                <w:proofErr w:type="spellStart"/>
                <w:r>
                  <w:t>tak</w:t>
                </w:r>
                <w:proofErr w:type="spellEnd"/>
                <w:r>
                  <w:t xml:space="preserve"> </w:t>
                </w:r>
                <w:proofErr w:type="spellStart"/>
                <w:r>
                  <w:t>cestuj</w:t>
                </w:r>
                <w:proofErr w:type="spellEnd"/>
                <w:r>
                  <w:t>!</w:t>
                </w:r>
              </w:p>
            </w:tc>
          </w:sdtContent>
        </w:sdt>
        <w:tc>
          <w:tcPr>
            <w:tcW w:w="2340" w:type="dxa"/>
            <w:vMerge w:val="restart"/>
            <w:shd w:val="clear" w:color="auto" w:fill="auto"/>
          </w:tcPr>
          <w:p w14:paraId="71D86BDF" w14:textId="00AECA49" w:rsidR="00047F0F" w:rsidRDefault="00047F0F" w:rsidP="00AD6E6B">
            <w:pPr>
              <w:pStyle w:val="DateandNumber"/>
            </w:pPr>
            <w:r w:rsidRPr="000E042A">
              <w:t xml:space="preserve">Date: </w:t>
            </w:r>
            <w:sdt>
              <w:sdtPr>
                <w:id w:val="716560576"/>
                <w:placeholder>
                  <w:docPart w:val="67EF61835EAD7D439EB5956D33D3FAB5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70261A">
                  <w:t xml:space="preserve">Mon Jan 18 2021 10:37:34 GMT+0100 (Central European Standard Time)</w:t>
                </w:r>
                <w:proofErr w:type="spellStart"/>
                <w:r w:rsidR="0070261A">
                  <w:t/>
                </w:r>
                <w:proofErr w:type="spellEnd"/>
                <w:r w:rsidR="0070261A">
                  <w:t/>
                </w:r>
              </w:sdtContent>
            </w:sdt>
          </w:p>
          <w:p w14:paraId="16AF4A4B" w14:textId="642C740F" w:rsidR="00047F0F" w:rsidRPr="000E042A" w:rsidRDefault="00841F09" w:rsidP="00AD6E6B">
            <w:pPr>
              <w:pStyle w:val="DateandNumber"/>
            </w:pPr>
            <w:r>
              <w:t>CREDIT NO.</w:t>
            </w:r>
            <w:r w:rsidR="00047F0F" w:rsidRPr="000E042A">
              <w:t xml:space="preserve"> </w:t>
            </w:r>
            <w:sdt>
              <w:sdtPr>
                <w:id w:val="716560578"/>
                <w:placeholder>
                  <w:docPart w:val="EAD19CC255CA7349A7B09827056F06C8"/>
                </w:placeholder>
              </w:sdtPr>
              <w:sdtEndPr/>
              <w:sdtContent>
                <w:r w:rsidR="0070261A">
                  <w:t xml:space="preserve">3590</w:t>
                </w:r>
                <w:proofErr w:type="spellStart"/>
                <w:r w:rsidR="0070261A">
                  <w:t/>
                </w:r>
                <w:proofErr w:type="spellEnd"/>
                <w:r w:rsidR="0070261A">
                  <w:t/>
                </w:r>
              </w:sdtContent>
            </w:sdt>
          </w:p>
          <w:p w14:paraId="5DC1D186" w14:textId="77777777" w:rsidR="00047F0F" w:rsidRPr="00E47F00" w:rsidRDefault="00047F0F" w:rsidP="00AD6E6B">
            <w:pPr>
              <w:pStyle w:val="rightalignedtext"/>
            </w:pPr>
          </w:p>
          <w:sdt>
            <w:sdtPr>
              <w:id w:val="716560479"/>
              <w:placeholder>
                <w:docPart w:val="72CF19DD3F3C9D4EAE6DDBFC2A8D3529"/>
              </w:placeholder>
            </w:sdtPr>
            <w:sdtEndPr/>
            <w:sdtContent>
              <w:p w14:paraId="6F8FD6F2" w14:textId="3CEAC8FD" w:rsidR="00BF4501" w:rsidRPr="001E3C2E" w:rsidRDefault="0070261A" w:rsidP="00BF4501">
                <w:pPr>
                  <w:pStyle w:val="rightalignedtext"/>
                </w:pPr>
                <w:r>
                  <w:t xml:space="preserve">undefined</w:t>
                </w:r>
                <w:proofErr w:type="spellStart"/>
                <w:r>
                  <w:t/>
                </w:r>
                <w:proofErr w:type="spellEnd"/>
                <w:r>
                  <w:t/>
                </w:r>
              </w:p>
            </w:sdtContent>
          </w:sdt>
          <w:sdt>
            <w:sdtPr>
              <w:id w:val="716560481"/>
              <w:placeholder>
                <w:docPart w:val="2D439713E30E374E990A340B1C249C65"/>
              </w:placeholder>
            </w:sdtPr>
            <w:sdtEndPr/>
            <w:sdtContent>
              <w:p w14:paraId="7C35F6E0" w14:textId="2A91F82E" w:rsidR="00BF4501" w:rsidRDefault="0070261A" w:rsidP="00BF4501">
                <w:pPr>
                  <w:pStyle w:val="rightalignedtext"/>
                </w:pPr>
                <w:r>
                  <w:t xml:space="preserve">Monium</w:t>
                </w:r>
              </w:p>
            </w:sdtContent>
          </w:sdt>
          <w:sdt>
            <w:sdtPr>
              <w:id w:val="716560484"/>
              <w:placeholder>
                <w:docPart w:val="39EDFF291BC8AB4C9F37C69DFCA48092"/>
              </w:placeholder>
            </w:sdtPr>
            <w:sdtEndPr/>
            <w:sdtContent>
              <w:p w14:paraId="3D4CDE0B" w14:textId="240923A9" w:rsidR="00BF4501" w:rsidRDefault="0070261A" w:rsidP="0070261A">
                <w:pPr>
                  <w:pStyle w:val="rightalignedtext"/>
                </w:pPr>
                <w:r>
                  <w:t xml:space="preserve">Přípotoční 957/11 </w:t>
                </w:r>
              </w:p>
            </w:sdtContent>
          </w:sdt>
          <w:sdt>
            <w:sdtPr>
              <w:id w:val="716560486"/>
              <w:placeholder>
                <w:docPart w:val="6FB7A18A6149574A9582307E926C01D8"/>
              </w:placeholder>
            </w:sdtPr>
            <w:sdtEndPr/>
            <w:sdtContent>
              <w:p w14:paraId="4F0E50CB" w14:textId="77777777" w:rsidR="0070261A" w:rsidRDefault="0070261A" w:rsidP="00BF4501">
                <w:pPr>
                  <w:pStyle w:val="rightalignedtext"/>
                </w:pPr>
                <w:r>
                  <w:t xml:space="preserve">Praha, Česko, 101 00</w:t>
                </w:r>
              </w:p>
              <w:p w14:paraId="48EF30C6" w14:textId="7A3EC3F3" w:rsidR="00BF4501" w:rsidRPr="001E3C2E" w:rsidRDefault="0070261A" w:rsidP="00BF4501">
                <w:pPr>
                  <w:pStyle w:val="rightalignedtext"/>
                </w:pPr>
                <w:r>
                  <w:t xml:space="preserve">Česká republika</w:t>
                </w:r>
              </w:p>
            </w:sdtContent>
          </w:sdt>
          <w:sdt>
            <w:sdtPr>
              <w:id w:val="716560491"/>
              <w:placeholder>
                <w:docPart w:val="E464A1BBC3BDCC40A8CF8E9DCB8801C5"/>
              </w:placeholder>
            </w:sdtPr>
            <w:sdtEndPr/>
            <w:sdtContent>
              <w:p w14:paraId="1B2F0189" w14:textId="1F5E11A7" w:rsidR="00BF4501" w:rsidRDefault="0070261A" w:rsidP="00BF4501">
                <w:pPr>
                  <w:pStyle w:val="rightalignedtext"/>
                </w:pPr>
                <w:r>
                  <w:t xml:space="preserve">+420725811823</w:t>
                </w:r>
                <w:proofErr w:type="spellStart"/>
                <w:r>
                  <w:t/>
                </w:r>
                <w:proofErr w:type="spellEnd"/>
                <w:r>
                  <w:t/>
                </w:r>
              </w:p>
            </w:sdtContent>
          </w:sdt>
          <w:p w14:paraId="755AA3EE" w14:textId="6CC538F6" w:rsidR="00047F0F" w:rsidRPr="000E042A" w:rsidRDefault="00BF4501" w:rsidP="00BF4501">
            <w:pPr>
              <w:pStyle w:val="rightalignedtext"/>
            </w:pPr>
            <w:r>
              <w:t xml:space="preserve">Customer ID </w:t>
            </w:r>
            <w:sdt>
              <w:sdtPr>
                <w:id w:val="716560494"/>
                <w:placeholder>
                  <w:docPart w:val="E58C31D995D07C4DBF67F7A0690370A9"/>
                </w:placeholder>
              </w:sdtPr>
              <w:sdtEndPr/>
              <w:sdtContent>
                <w:r w:rsidR="0070261A">
                  <w:t xml:space="preserve">b523022c-22f4-43e5-a307-f9b25f67b822</w:t>
                </w:r>
                <w:proofErr w:type="spellStart"/>
                <w:r w:rsidR="0070261A">
                  <w:t/>
                </w:r>
                <w:proofErr w:type="spellEnd"/>
                <w:r w:rsidR="0070261A">
                  <w:t/>
                </w:r>
              </w:sdtContent>
            </w:sdt>
          </w:p>
        </w:tc>
      </w:tr>
      <w:tr w:rsidR="00F67346" w14:paraId="1800DD3C" w14:textId="77777777">
        <w:trPr>
          <w:trHeight w:val="1155"/>
          <w:jc w:val="center"/>
        </w:trPr>
        <w:tc>
          <w:tcPr>
            <w:tcW w:w="542" w:type="dxa"/>
            <w:shd w:val="clear" w:color="auto" w:fill="auto"/>
            <w:tcMar>
              <w:top w:w="0" w:type="dxa"/>
            </w:tcMar>
          </w:tcPr>
          <w:p w14:paraId="6146206E" w14:textId="77777777" w:rsidR="00F67346" w:rsidRDefault="00F67346" w:rsidP="00047F0F">
            <w:pPr>
              <w:pStyle w:val="Headings"/>
            </w:pPr>
            <w:r>
              <w:t>Job</w:t>
            </w:r>
          </w:p>
        </w:tc>
        <w:sdt>
          <w:sdtPr>
            <w:id w:val="716560581"/>
            <w:placeholder>
              <w:docPart w:val="F753AB32567E764BA8E1068DE8070F57"/>
            </w:placeholder>
          </w:sdtPr>
          <w:sdtEndPr/>
          <w:sdtContent>
            <w:tc>
              <w:tcPr>
                <w:tcW w:w="6298" w:type="dxa"/>
                <w:gridSpan w:val="2"/>
                <w:shd w:val="clear" w:color="auto" w:fill="auto"/>
              </w:tcPr>
              <w:p w14:paraId="5A570C34" w14:textId="13BD0AEC" w:rsidR="00F67346" w:rsidRDefault="0070261A" w:rsidP="00BF4501">
                <w:pPr>
                  <w:pStyle w:val="leftalignedtext"/>
                </w:pPr>
                <w:proofErr w:type="spellStart"/>
                <w:r>
                  <w:t>Nový</w:t>
                </w:r>
                <w:proofErr w:type="spellEnd"/>
                <w:r>
                  <w:t xml:space="preserve"> objekt</w:t>
                </w:r>
              </w:p>
            </w:tc>
          </w:sdtContent>
        </w:sdt>
        <w:tc>
          <w:tcPr>
            <w:tcW w:w="900" w:type="dxa"/>
            <w:shd w:val="clear" w:color="auto" w:fill="auto"/>
          </w:tcPr>
          <w:p w14:paraId="587C047A" w14:textId="77777777" w:rsidR="00F67346" w:rsidRDefault="00F67346" w:rsidP="00F67346">
            <w:pPr>
              <w:pStyle w:val="Headings"/>
            </w:pPr>
            <w:r>
              <w:t>TO</w:t>
            </w:r>
          </w:p>
        </w:tc>
        <w:tc>
          <w:tcPr>
            <w:tcW w:w="2340" w:type="dxa"/>
            <w:vMerge/>
            <w:shd w:val="clear" w:color="auto" w:fill="auto"/>
          </w:tcPr>
          <w:p w14:paraId="28C49124" w14:textId="77777777" w:rsidR="00F67346" w:rsidRPr="000E042A" w:rsidRDefault="00F67346" w:rsidP="00F67346">
            <w:pPr>
              <w:pStyle w:val="rightalignedtext"/>
            </w:pPr>
          </w:p>
        </w:tc>
      </w:tr>
    </w:tbl>
    <w:p w14:paraId="74340163" w14:textId="77777777" w:rsidR="00954EF9" w:rsidRDefault="00954EF9" w:rsidP="004F202D"/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1574"/>
        <w:gridCol w:w="1397"/>
        <w:gridCol w:w="3673"/>
        <w:gridCol w:w="1589"/>
        <w:gridCol w:w="1847"/>
      </w:tblGrid>
      <w:tr w:rsidR="0070261A" w:rsidRPr="001E3C2E" w14:paraId="41F45EFF" w14:textId="77777777" w:rsidTr="00BF4501">
        <w:trPr>
          <w:cantSplit/>
          <w:trHeight w:val="216"/>
          <w:jc w:val="center"/>
        </w:trPr>
        <w:tc>
          <w:tcPr>
            <w:tcW w:w="1075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14:paraId="0A2634D2" w14:textId="77777777" w:rsidR="000F2D5C" w:rsidRPr="001E3C2E" w:rsidRDefault="000F2D5C" w:rsidP="006A5D45">
            <w:pPr>
              <w:pStyle w:val="ColumnHeadings"/>
            </w:pPr>
            <w:r>
              <w:t>Quantity</w:t>
            </w:r>
          </w:p>
        </w:tc>
        <w:tc>
          <w:tcPr>
            <w:tcW w:w="1422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14:paraId="76C50785" w14:textId="77777777" w:rsidR="000F2D5C" w:rsidRPr="001E3C2E" w:rsidRDefault="000F2D5C" w:rsidP="006A5D45">
            <w:pPr>
              <w:pStyle w:val="ColumnHeadings"/>
            </w:pPr>
            <w:r>
              <w:t>Item #</w:t>
            </w:r>
          </w:p>
        </w:tc>
        <w:tc>
          <w:tcPr>
            <w:tcW w:w="4253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14:paraId="7FBE7219" w14:textId="77777777" w:rsidR="000F2D5C" w:rsidRPr="001E3C2E" w:rsidRDefault="000F2D5C" w:rsidP="006A5D45">
            <w:pPr>
              <w:pStyle w:val="ColumnHeadings"/>
            </w:pPr>
            <w:r>
              <w:t>Description</w:t>
            </w:r>
          </w:p>
        </w:tc>
        <w:tc>
          <w:tcPr>
            <w:tcW w:w="1667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14:paraId="482C21CB" w14:textId="77777777" w:rsidR="000F2D5C" w:rsidRPr="001E3C2E" w:rsidRDefault="000F2D5C" w:rsidP="006A5D45">
            <w:pPr>
              <w:pStyle w:val="ColumnHeadings"/>
            </w:pPr>
            <w:r>
              <w:t>Unit Price</w:t>
            </w:r>
          </w:p>
        </w:tc>
        <w:tc>
          <w:tcPr>
            <w:tcW w:w="1663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14:paraId="60193432" w14:textId="77777777" w:rsidR="000F2D5C" w:rsidRPr="001E3C2E" w:rsidRDefault="000F2D5C" w:rsidP="006A5D45">
            <w:pPr>
              <w:pStyle w:val="ColumnHeadings"/>
            </w:pPr>
            <w:r>
              <w:t>Line Total</w:t>
            </w:r>
          </w:p>
        </w:tc>
      </w:tr>
      <w:tr w:rsidR="0070261A" w:rsidRPr="001C2122" w14:paraId="0CD2FC4B" w14:textId="77777777" w:rsidTr="00BF4501">
        <w:trPr>
          <w:cantSplit/>
          <w:trHeight w:val="216"/>
          <w:jc w:val="center"/>
        </w:trPr>
        <w:tc>
          <w:tcPr>
            <w:tcW w:w="1075" w:type="dxa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56ED27A4" w14:textId="6B32AE90" w:rsidR="000F2D5C" w:rsidRPr="001E3C2E" w:rsidRDefault="0070261A" w:rsidP="00704C33">
            <w:r>
              <w:t/>
            </w:r>
            <w:proofErr w:type="gramStart"/>
            <w:r>
              <w:t xml:space="preserve">1</w:t>
            </w:r>
            <w:proofErr w:type="gramEnd"/>
            <w:r>
              <w:t/>
            </w:r>
          </w:p>
        </w:tc>
        <w:tc>
          <w:tcPr>
            <w:tcW w:w="1422" w:type="dxa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63169199" w14:textId="4E4B68CF" w:rsidR="000F2D5C" w:rsidRPr="001E3C2E" w:rsidRDefault="0070261A" w:rsidP="00704C33">
            <w:r>
              <w:t xml:space="preserve">02e119af-d471-4628-9243-9bdd29240d9d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4253" w:type="dxa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73DC7E4F" w14:textId="41D7B7BD" w:rsidR="000F2D5C" w:rsidRPr="001E3C2E" w:rsidRDefault="0070261A" w:rsidP="00704C33">
            <w:r>
              <w:t xml:space="preserve">ApartHotel Jablonec - druh zápisu: Premium Gold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1667" w:type="dxa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6CE693D5" w14:textId="67B9B411" w:rsidR="000F2D5C" w:rsidRPr="001C2122" w:rsidRDefault="0070261A" w:rsidP="000F2D5C">
            <w:pPr>
              <w:pStyle w:val="Amount"/>
            </w:pPr>
            <w:r>
              <w:t xml:space="preserve">1 490,-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1663" w:type="dxa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64C24B63" w14:textId="2AC44C53" w:rsidR="000F2D5C" w:rsidRPr="001C2122" w:rsidRDefault="0070261A" w:rsidP="009D7158">
            <w:pPr>
              <w:pStyle w:val="Amount"/>
            </w:pPr>
            <w:r>
              <w:t xml:space="preserve">1 490,-</w:t>
            </w:r>
            <w:proofErr w:type="spellStart"/>
            <w:r>
              <w:t/>
            </w:r>
            <w:proofErr w:type="gramStart"/>
            <w:r>
              <w:t/>
            </w:r>
            <w:proofErr w:type="spellEnd"/>
            <w:r>
              <w:t/>
            </w:r>
            <w:proofErr w:type="gramEnd"/>
            <w:r>
              <w:t/>
            </w:r>
          </w:p>
        </w:tc>
      </w:tr>
      <w:tr w:rsidR="0070261A" w:rsidRPr="001C2122" w14:paraId="0CD2FC4B" w14:textId="77777777" w:rsidTr="00BF4501">
        <w:trPr>
          <w:cantSplit/>
          <w:trHeight w:val="216"/>
          <w:jc w:val="center"/>
        </w:trPr>
        <w:tc>
          <w:tcPr>
            <w:tcW w:w="1075" w:type="dxa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56ED27A4" w14:textId="6B32AE90" w:rsidR="000F2D5C" w:rsidRPr="001E3C2E" w:rsidRDefault="0070261A" w:rsidP="00704C33">
            <w:r>
              <w:t/>
            </w:r>
            <w:proofErr w:type="gramStart"/>
            <w:r>
              <w:t xml:space="preserve">1</w:t>
            </w:r>
            <w:proofErr w:type="gramEnd"/>
            <w:r>
              <w:t/>
            </w:r>
          </w:p>
        </w:tc>
        <w:tc>
          <w:tcPr>
            <w:tcW w:w="1422" w:type="dxa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63169199" w14:textId="4E4B68CF" w:rsidR="000F2D5C" w:rsidRPr="001E3C2E" w:rsidRDefault="0070261A" w:rsidP="00704C33">
            <w:r>
              <w:t xml:space="preserve">eabe2cdc-234b-47f5-bebf-a2c0949af361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4253" w:type="dxa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73DC7E4F" w14:textId="41D7B7BD" w:rsidR="000F2D5C" w:rsidRPr="001E3C2E" w:rsidRDefault="0070261A" w:rsidP="00704C33">
            <w:r>
              <w:t xml:space="preserve">Restaurant 59 - druh zápisu: Premium Gold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1667" w:type="dxa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6CE693D5" w14:textId="67B9B411" w:rsidR="000F2D5C" w:rsidRPr="001C2122" w:rsidRDefault="0070261A" w:rsidP="000F2D5C">
            <w:pPr>
              <w:pStyle w:val="Amount"/>
            </w:pPr>
            <w:r>
              <w:t xml:space="preserve">1 490,-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1663" w:type="dxa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64C24B63" w14:textId="2AC44C53" w:rsidR="000F2D5C" w:rsidRPr="001C2122" w:rsidRDefault="0070261A" w:rsidP="009D7158">
            <w:pPr>
              <w:pStyle w:val="Amount"/>
            </w:pPr>
            <w:r>
              <w:t xml:space="preserve">1 490,-</w:t>
            </w:r>
            <w:proofErr w:type="spellStart"/>
            <w:r>
              <w:t/>
            </w:r>
            <w:proofErr w:type="gramStart"/>
            <w:r>
              <w:t/>
            </w:r>
            <w:proofErr w:type="spellEnd"/>
            <w:r>
              <w:t/>
            </w:r>
            <w:proofErr w:type="gramEnd"/>
            <w:r>
              <w:t/>
            </w:r>
          </w:p>
        </w:tc>
      </w:tr>
      <w:tr w:rsidR="0070261A" w:rsidRPr="001C2122" w14:paraId="1210D62B" w14:textId="77777777" w:rsidTr="00BF4501">
        <w:trPr>
          <w:cantSplit/>
          <w:trHeight w:val="216"/>
          <w:jc w:val="center"/>
        </w:trPr>
        <w:tc>
          <w:tcPr>
            <w:tcW w:w="107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15258F3B" w14:textId="77777777" w:rsidR="000F2D5C" w:rsidRPr="001E3C2E" w:rsidRDefault="000F2D5C" w:rsidP="00704C33"/>
        </w:tc>
        <w:tc>
          <w:tcPr>
            <w:tcW w:w="1422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5CF496EF" w14:textId="77777777" w:rsidR="000F2D5C" w:rsidRPr="001E3C2E" w:rsidRDefault="000F2D5C" w:rsidP="00704C33"/>
        </w:tc>
        <w:tc>
          <w:tcPr>
            <w:tcW w:w="425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2E4F3A1F" w14:textId="77777777" w:rsidR="000F2D5C" w:rsidRPr="001E3C2E" w:rsidRDefault="000F2D5C" w:rsidP="00704C33"/>
        </w:tc>
        <w:tc>
          <w:tcPr>
            <w:tcW w:w="166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075954C" w14:textId="77777777" w:rsidR="000F2D5C" w:rsidRPr="001C2122" w:rsidRDefault="000F2D5C" w:rsidP="000F2D5C">
            <w:pPr>
              <w:pStyle w:val="Amount"/>
            </w:pPr>
          </w:p>
        </w:tc>
        <w:tc>
          <w:tcPr>
            <w:tcW w:w="166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29ED5CE0" w14:textId="77777777" w:rsidR="000F2D5C" w:rsidRPr="001C2122" w:rsidRDefault="000F2D5C" w:rsidP="009D7158">
            <w:pPr>
              <w:pStyle w:val="Amount"/>
            </w:pPr>
          </w:p>
        </w:tc>
      </w:tr>
      <w:tr w:rsidR="0070261A" w:rsidRPr="001C2122" w14:paraId="06C53A75" w14:textId="77777777" w:rsidTr="00BF4501">
        <w:trPr>
          <w:cantSplit/>
          <w:trHeight w:val="216"/>
          <w:jc w:val="center"/>
        </w:trPr>
        <w:tc>
          <w:tcPr>
            <w:tcW w:w="107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2AF4EC77" w14:textId="77777777" w:rsidR="000F2D5C" w:rsidRPr="001E3C2E" w:rsidRDefault="000F2D5C" w:rsidP="00704C33"/>
        </w:tc>
        <w:tc>
          <w:tcPr>
            <w:tcW w:w="1422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11205797" w14:textId="77777777" w:rsidR="000F2D5C" w:rsidRPr="001E3C2E" w:rsidRDefault="000F2D5C" w:rsidP="00704C33"/>
        </w:tc>
        <w:tc>
          <w:tcPr>
            <w:tcW w:w="425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20CD04D6" w14:textId="77777777" w:rsidR="000F2D5C" w:rsidRPr="001E3C2E" w:rsidRDefault="000F2D5C" w:rsidP="00704C33"/>
        </w:tc>
        <w:tc>
          <w:tcPr>
            <w:tcW w:w="166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743F5C6E" w14:textId="77777777" w:rsidR="000F2D5C" w:rsidRPr="001C2122" w:rsidRDefault="000F2D5C" w:rsidP="000F2D5C">
            <w:pPr>
              <w:pStyle w:val="Amount"/>
            </w:pPr>
          </w:p>
        </w:tc>
        <w:tc>
          <w:tcPr>
            <w:tcW w:w="166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DC9EE3C" w14:textId="77777777" w:rsidR="000F2D5C" w:rsidRPr="001C2122" w:rsidRDefault="000F2D5C" w:rsidP="009D7158">
            <w:pPr>
              <w:pStyle w:val="Amount"/>
            </w:pPr>
          </w:p>
        </w:tc>
      </w:tr>
      <w:tr w:rsidR="0070261A" w:rsidRPr="001C2122" w14:paraId="491DC57E" w14:textId="77777777" w:rsidTr="00BF4501">
        <w:trPr>
          <w:cantSplit/>
          <w:trHeight w:val="216"/>
          <w:jc w:val="center"/>
        </w:trPr>
        <w:tc>
          <w:tcPr>
            <w:tcW w:w="107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576058FE" w14:textId="77777777" w:rsidR="000F2D5C" w:rsidRPr="001E3C2E" w:rsidRDefault="000F2D5C" w:rsidP="00704C33"/>
        </w:tc>
        <w:tc>
          <w:tcPr>
            <w:tcW w:w="1422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2642F4D9" w14:textId="77777777" w:rsidR="000F2D5C" w:rsidRPr="001E3C2E" w:rsidRDefault="000F2D5C" w:rsidP="00704C33"/>
        </w:tc>
        <w:tc>
          <w:tcPr>
            <w:tcW w:w="425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71B7E3DF" w14:textId="77777777" w:rsidR="000F2D5C" w:rsidRPr="001E3C2E" w:rsidRDefault="000F2D5C" w:rsidP="00704C33"/>
        </w:tc>
        <w:tc>
          <w:tcPr>
            <w:tcW w:w="166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6ADE74F" w14:textId="77777777" w:rsidR="000F2D5C" w:rsidRPr="001C2122" w:rsidRDefault="000F2D5C" w:rsidP="000F2D5C">
            <w:pPr>
              <w:pStyle w:val="Amount"/>
            </w:pPr>
          </w:p>
        </w:tc>
        <w:tc>
          <w:tcPr>
            <w:tcW w:w="166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488FA0EF" w14:textId="77777777" w:rsidR="000F2D5C" w:rsidRPr="001C2122" w:rsidRDefault="000F2D5C" w:rsidP="009D7158">
            <w:pPr>
              <w:pStyle w:val="Amount"/>
            </w:pPr>
          </w:p>
        </w:tc>
      </w:tr>
      <w:tr w:rsidR="0070261A" w:rsidRPr="001C2122" w14:paraId="1A202831" w14:textId="77777777" w:rsidTr="00BF4501">
        <w:trPr>
          <w:cantSplit/>
          <w:trHeight w:val="216"/>
          <w:jc w:val="center"/>
        </w:trPr>
        <w:tc>
          <w:tcPr>
            <w:tcW w:w="107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162E565B" w14:textId="77777777" w:rsidR="000F2D5C" w:rsidRPr="001E3C2E" w:rsidRDefault="000F2D5C" w:rsidP="00704C33"/>
        </w:tc>
        <w:tc>
          <w:tcPr>
            <w:tcW w:w="1422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0AB3A3E6" w14:textId="77777777" w:rsidR="000F2D5C" w:rsidRPr="001E3C2E" w:rsidRDefault="000F2D5C" w:rsidP="00704C33"/>
        </w:tc>
        <w:tc>
          <w:tcPr>
            <w:tcW w:w="425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28A362EE" w14:textId="77777777" w:rsidR="000F2D5C" w:rsidRPr="001E3C2E" w:rsidRDefault="000F2D5C" w:rsidP="00704C33"/>
        </w:tc>
        <w:tc>
          <w:tcPr>
            <w:tcW w:w="166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1F171D07" w14:textId="77777777" w:rsidR="000F2D5C" w:rsidRPr="001C2122" w:rsidRDefault="000F2D5C" w:rsidP="000F2D5C">
            <w:pPr>
              <w:pStyle w:val="Amount"/>
            </w:pPr>
          </w:p>
        </w:tc>
        <w:tc>
          <w:tcPr>
            <w:tcW w:w="166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54C163D8" w14:textId="77777777" w:rsidR="000F2D5C" w:rsidRPr="001C2122" w:rsidRDefault="000F2D5C" w:rsidP="009D7158">
            <w:pPr>
              <w:pStyle w:val="Amount"/>
            </w:pPr>
          </w:p>
        </w:tc>
      </w:tr>
      <w:tr w:rsidR="0070261A" w:rsidRPr="001C2122" w14:paraId="3ABF885D" w14:textId="77777777" w:rsidTr="00BF4501">
        <w:trPr>
          <w:cantSplit/>
          <w:trHeight w:val="216"/>
          <w:jc w:val="center"/>
        </w:trPr>
        <w:tc>
          <w:tcPr>
            <w:tcW w:w="107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5EB2A7A8" w14:textId="77777777" w:rsidR="000F2D5C" w:rsidRPr="001E3C2E" w:rsidRDefault="000F2D5C" w:rsidP="00704C33"/>
        </w:tc>
        <w:tc>
          <w:tcPr>
            <w:tcW w:w="1422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06D6B94B" w14:textId="77777777" w:rsidR="000F2D5C" w:rsidRPr="001E3C2E" w:rsidRDefault="000F2D5C" w:rsidP="00704C33"/>
        </w:tc>
        <w:tc>
          <w:tcPr>
            <w:tcW w:w="425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768F1CE1" w14:textId="77777777" w:rsidR="000F2D5C" w:rsidRPr="001E3C2E" w:rsidRDefault="000F2D5C" w:rsidP="00704C33"/>
        </w:tc>
        <w:tc>
          <w:tcPr>
            <w:tcW w:w="166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6B53CB23" w14:textId="77777777" w:rsidR="000F2D5C" w:rsidRPr="001C2122" w:rsidRDefault="000F2D5C" w:rsidP="000F2D5C">
            <w:pPr>
              <w:pStyle w:val="Amount"/>
            </w:pPr>
          </w:p>
        </w:tc>
        <w:tc>
          <w:tcPr>
            <w:tcW w:w="166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08A4F108" w14:textId="77777777" w:rsidR="000F2D5C" w:rsidRPr="001C2122" w:rsidRDefault="000F2D5C" w:rsidP="009D7158">
            <w:pPr>
              <w:pStyle w:val="Amount"/>
            </w:pPr>
          </w:p>
        </w:tc>
      </w:tr>
      <w:tr w:rsidR="0070261A" w:rsidRPr="001C2122" w14:paraId="1EE11811" w14:textId="77777777" w:rsidTr="00BF4501">
        <w:trPr>
          <w:cantSplit/>
          <w:trHeight w:val="216"/>
          <w:jc w:val="center"/>
        </w:trPr>
        <w:tc>
          <w:tcPr>
            <w:tcW w:w="107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60DF240F" w14:textId="77777777" w:rsidR="000F2D5C" w:rsidRPr="001E3C2E" w:rsidRDefault="000F2D5C" w:rsidP="00704C33"/>
        </w:tc>
        <w:tc>
          <w:tcPr>
            <w:tcW w:w="1422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6B775034" w14:textId="77777777" w:rsidR="000F2D5C" w:rsidRPr="001E3C2E" w:rsidRDefault="000F2D5C" w:rsidP="00704C33"/>
        </w:tc>
        <w:tc>
          <w:tcPr>
            <w:tcW w:w="425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5B4CC54A" w14:textId="77777777" w:rsidR="000F2D5C" w:rsidRPr="001E3C2E" w:rsidRDefault="000F2D5C" w:rsidP="00704C33"/>
        </w:tc>
        <w:tc>
          <w:tcPr>
            <w:tcW w:w="166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2B397F07" w14:textId="77777777" w:rsidR="000F2D5C" w:rsidRPr="001C2122" w:rsidRDefault="000F2D5C" w:rsidP="000F2D5C">
            <w:pPr>
              <w:pStyle w:val="Amount"/>
            </w:pPr>
          </w:p>
        </w:tc>
        <w:tc>
          <w:tcPr>
            <w:tcW w:w="166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57CAEC89" w14:textId="77777777" w:rsidR="000F2D5C" w:rsidRPr="001C2122" w:rsidRDefault="000F2D5C" w:rsidP="009D7158">
            <w:pPr>
              <w:pStyle w:val="Amount"/>
            </w:pPr>
          </w:p>
        </w:tc>
      </w:tr>
      <w:tr w:rsidR="0070261A" w:rsidRPr="001C2122" w14:paraId="35EA210D" w14:textId="77777777" w:rsidTr="00BF4501">
        <w:trPr>
          <w:cantSplit/>
          <w:trHeight w:val="216"/>
          <w:jc w:val="center"/>
        </w:trPr>
        <w:tc>
          <w:tcPr>
            <w:tcW w:w="107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3C6504EA" w14:textId="77777777" w:rsidR="000F2D5C" w:rsidRPr="001E3C2E" w:rsidRDefault="000F2D5C" w:rsidP="00704C33"/>
        </w:tc>
        <w:tc>
          <w:tcPr>
            <w:tcW w:w="1422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0A7A5C74" w14:textId="77777777" w:rsidR="000F2D5C" w:rsidRPr="001E3C2E" w:rsidRDefault="000F2D5C" w:rsidP="00704C33"/>
        </w:tc>
        <w:tc>
          <w:tcPr>
            <w:tcW w:w="425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133980A5" w14:textId="77777777" w:rsidR="000F2D5C" w:rsidRPr="001E3C2E" w:rsidRDefault="000F2D5C" w:rsidP="00704C33"/>
        </w:tc>
        <w:tc>
          <w:tcPr>
            <w:tcW w:w="166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2008FDC1" w14:textId="77777777" w:rsidR="000F2D5C" w:rsidRPr="001C2122" w:rsidRDefault="000F2D5C" w:rsidP="000F2D5C">
            <w:pPr>
              <w:pStyle w:val="Amount"/>
            </w:pPr>
          </w:p>
        </w:tc>
        <w:tc>
          <w:tcPr>
            <w:tcW w:w="166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13FB975A" w14:textId="77777777" w:rsidR="000F2D5C" w:rsidRPr="001C2122" w:rsidRDefault="000F2D5C" w:rsidP="009D7158">
            <w:pPr>
              <w:pStyle w:val="Amount"/>
            </w:pPr>
          </w:p>
        </w:tc>
      </w:tr>
      <w:tr w:rsidR="0070261A" w:rsidRPr="001C2122" w14:paraId="4BDBC6BD" w14:textId="77777777" w:rsidTr="00BF4501">
        <w:trPr>
          <w:cantSplit/>
          <w:trHeight w:val="216"/>
          <w:jc w:val="center"/>
        </w:trPr>
        <w:tc>
          <w:tcPr>
            <w:tcW w:w="107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7202C2E4" w14:textId="77777777" w:rsidR="000F2D5C" w:rsidRPr="001E3C2E" w:rsidRDefault="000F2D5C" w:rsidP="00704C33"/>
        </w:tc>
        <w:tc>
          <w:tcPr>
            <w:tcW w:w="1422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6EFB967E" w14:textId="77777777" w:rsidR="000F2D5C" w:rsidRPr="001E3C2E" w:rsidRDefault="000F2D5C" w:rsidP="00704C33"/>
        </w:tc>
        <w:tc>
          <w:tcPr>
            <w:tcW w:w="425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44C94EBE" w14:textId="77777777" w:rsidR="000F2D5C" w:rsidRPr="001E3C2E" w:rsidRDefault="000F2D5C" w:rsidP="00704C33"/>
        </w:tc>
        <w:tc>
          <w:tcPr>
            <w:tcW w:w="166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79DEA94F" w14:textId="77777777" w:rsidR="000F2D5C" w:rsidRPr="001C2122" w:rsidRDefault="000F2D5C" w:rsidP="000F2D5C">
            <w:pPr>
              <w:pStyle w:val="Amount"/>
            </w:pPr>
          </w:p>
        </w:tc>
        <w:tc>
          <w:tcPr>
            <w:tcW w:w="166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6E12372E" w14:textId="77777777" w:rsidR="000F2D5C" w:rsidRPr="001C2122" w:rsidRDefault="000F2D5C" w:rsidP="009D7158">
            <w:pPr>
              <w:pStyle w:val="Amount"/>
            </w:pPr>
          </w:p>
        </w:tc>
      </w:tr>
      <w:tr w:rsidR="0070261A" w:rsidRPr="001C2122" w14:paraId="43F6151B" w14:textId="77777777" w:rsidTr="00BF4501">
        <w:trPr>
          <w:cantSplit/>
          <w:trHeight w:val="216"/>
          <w:jc w:val="center"/>
        </w:trPr>
        <w:tc>
          <w:tcPr>
            <w:tcW w:w="107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49641135" w14:textId="77777777" w:rsidR="000F2D5C" w:rsidRPr="001E3C2E" w:rsidRDefault="000F2D5C" w:rsidP="00704C33"/>
        </w:tc>
        <w:tc>
          <w:tcPr>
            <w:tcW w:w="1422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1EF50236" w14:textId="77777777" w:rsidR="000F2D5C" w:rsidRPr="001E3C2E" w:rsidRDefault="000F2D5C" w:rsidP="00704C33"/>
        </w:tc>
        <w:tc>
          <w:tcPr>
            <w:tcW w:w="425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386290EF" w14:textId="77777777" w:rsidR="000F2D5C" w:rsidRPr="001E3C2E" w:rsidRDefault="000F2D5C" w:rsidP="00704C33"/>
        </w:tc>
        <w:tc>
          <w:tcPr>
            <w:tcW w:w="166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85EE6F5" w14:textId="77777777" w:rsidR="000F2D5C" w:rsidRPr="001C2122" w:rsidRDefault="000F2D5C" w:rsidP="000F2D5C">
            <w:pPr>
              <w:pStyle w:val="Amount"/>
            </w:pPr>
          </w:p>
        </w:tc>
        <w:tc>
          <w:tcPr>
            <w:tcW w:w="166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2BCF1F72" w14:textId="77777777" w:rsidR="000F2D5C" w:rsidRPr="001C2122" w:rsidRDefault="000F2D5C" w:rsidP="009D7158">
            <w:pPr>
              <w:pStyle w:val="Amount"/>
            </w:pPr>
          </w:p>
        </w:tc>
      </w:tr>
      <w:tr w:rsidR="0070261A" w:rsidRPr="001C2122" w14:paraId="38F58440" w14:textId="77777777" w:rsidTr="00BF4501">
        <w:trPr>
          <w:cantSplit/>
          <w:trHeight w:val="216"/>
          <w:jc w:val="center"/>
        </w:trPr>
        <w:tc>
          <w:tcPr>
            <w:tcW w:w="107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52948B98" w14:textId="77777777" w:rsidR="000F2D5C" w:rsidRPr="001E3C2E" w:rsidRDefault="000F2D5C" w:rsidP="00704C33"/>
        </w:tc>
        <w:tc>
          <w:tcPr>
            <w:tcW w:w="1422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27BC1771" w14:textId="77777777" w:rsidR="000F2D5C" w:rsidRPr="001E3C2E" w:rsidRDefault="000F2D5C" w:rsidP="00704C33"/>
        </w:tc>
        <w:tc>
          <w:tcPr>
            <w:tcW w:w="425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75DC1FFE" w14:textId="77777777" w:rsidR="000F2D5C" w:rsidRPr="001E3C2E" w:rsidRDefault="000F2D5C" w:rsidP="00704C33"/>
        </w:tc>
        <w:tc>
          <w:tcPr>
            <w:tcW w:w="166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18C43A3A" w14:textId="77777777" w:rsidR="000F2D5C" w:rsidRPr="001C2122" w:rsidRDefault="000F2D5C" w:rsidP="000F2D5C">
            <w:pPr>
              <w:pStyle w:val="Amount"/>
            </w:pPr>
          </w:p>
        </w:tc>
        <w:tc>
          <w:tcPr>
            <w:tcW w:w="166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AFA8CBA" w14:textId="77777777" w:rsidR="000F2D5C" w:rsidRPr="001C2122" w:rsidRDefault="000F2D5C" w:rsidP="009D7158">
            <w:pPr>
              <w:pStyle w:val="Amount"/>
            </w:pPr>
          </w:p>
        </w:tc>
      </w:tr>
      <w:tr w:rsidR="0070261A" w:rsidRPr="001C2122" w14:paraId="7736CBDE" w14:textId="77777777" w:rsidTr="00BF4501">
        <w:trPr>
          <w:cantSplit/>
          <w:trHeight w:val="216"/>
          <w:jc w:val="center"/>
        </w:trPr>
        <w:tc>
          <w:tcPr>
            <w:tcW w:w="107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3DDF6C6F" w14:textId="77777777" w:rsidR="000F2D5C" w:rsidRPr="001E3C2E" w:rsidRDefault="000F2D5C" w:rsidP="00704C33"/>
        </w:tc>
        <w:tc>
          <w:tcPr>
            <w:tcW w:w="1422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3F4FA85B" w14:textId="77777777" w:rsidR="000F2D5C" w:rsidRPr="001E3C2E" w:rsidRDefault="000F2D5C" w:rsidP="00704C33"/>
        </w:tc>
        <w:tc>
          <w:tcPr>
            <w:tcW w:w="425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6DFA7037" w14:textId="77777777" w:rsidR="000F2D5C" w:rsidRPr="001E3C2E" w:rsidRDefault="000F2D5C" w:rsidP="00704C33"/>
        </w:tc>
        <w:tc>
          <w:tcPr>
            <w:tcW w:w="166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BAFE0EC" w14:textId="77777777" w:rsidR="000F2D5C" w:rsidRPr="001C2122" w:rsidRDefault="000F2D5C" w:rsidP="000F2D5C">
            <w:pPr>
              <w:pStyle w:val="Amount"/>
            </w:pPr>
          </w:p>
        </w:tc>
        <w:tc>
          <w:tcPr>
            <w:tcW w:w="166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655489C9" w14:textId="77777777" w:rsidR="000F2D5C" w:rsidRPr="001C2122" w:rsidRDefault="000F2D5C" w:rsidP="009D7158">
            <w:pPr>
              <w:pStyle w:val="Amount"/>
            </w:pPr>
          </w:p>
        </w:tc>
      </w:tr>
      <w:tr w:rsidR="0070261A" w:rsidRPr="001C2122" w14:paraId="2C8386FC" w14:textId="77777777" w:rsidTr="00BF4501">
        <w:trPr>
          <w:cantSplit/>
          <w:trHeight w:val="216"/>
          <w:jc w:val="center"/>
        </w:trPr>
        <w:tc>
          <w:tcPr>
            <w:tcW w:w="107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0C37FA6A" w14:textId="77777777" w:rsidR="000F2D5C" w:rsidRPr="001E3C2E" w:rsidRDefault="000F2D5C" w:rsidP="00704C33"/>
        </w:tc>
        <w:tc>
          <w:tcPr>
            <w:tcW w:w="1422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5A8E643C" w14:textId="77777777" w:rsidR="000F2D5C" w:rsidRPr="001E3C2E" w:rsidRDefault="000F2D5C" w:rsidP="00704C33"/>
        </w:tc>
        <w:tc>
          <w:tcPr>
            <w:tcW w:w="425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23A846B0" w14:textId="77777777" w:rsidR="000F2D5C" w:rsidRPr="001E3C2E" w:rsidRDefault="000F2D5C" w:rsidP="00704C33"/>
        </w:tc>
        <w:tc>
          <w:tcPr>
            <w:tcW w:w="166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09AC8F34" w14:textId="77777777" w:rsidR="000F2D5C" w:rsidRPr="001C2122" w:rsidRDefault="000F2D5C" w:rsidP="000F2D5C">
            <w:pPr>
              <w:pStyle w:val="Amount"/>
            </w:pPr>
          </w:p>
        </w:tc>
        <w:tc>
          <w:tcPr>
            <w:tcW w:w="166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BFE7962" w14:textId="77777777" w:rsidR="000F2D5C" w:rsidRPr="001C2122" w:rsidRDefault="000F2D5C" w:rsidP="009D7158">
            <w:pPr>
              <w:pStyle w:val="Amount"/>
            </w:pPr>
          </w:p>
        </w:tc>
      </w:tr>
      <w:tr w:rsidR="0070261A" w:rsidRPr="001C2122" w14:paraId="6758C2E3" w14:textId="77777777" w:rsidTr="00BF4501">
        <w:trPr>
          <w:cantSplit/>
          <w:trHeight w:val="216"/>
          <w:jc w:val="center"/>
        </w:trPr>
        <w:tc>
          <w:tcPr>
            <w:tcW w:w="107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4CDE37FB" w14:textId="77777777" w:rsidR="000F2D5C" w:rsidRPr="001E3C2E" w:rsidRDefault="000F2D5C" w:rsidP="00704C33"/>
        </w:tc>
        <w:tc>
          <w:tcPr>
            <w:tcW w:w="1422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04166823" w14:textId="77777777" w:rsidR="000F2D5C" w:rsidRPr="001E3C2E" w:rsidRDefault="000F2D5C" w:rsidP="00704C33"/>
        </w:tc>
        <w:tc>
          <w:tcPr>
            <w:tcW w:w="425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6AA5B2EC" w14:textId="77777777" w:rsidR="000F2D5C" w:rsidRPr="001E3C2E" w:rsidRDefault="000F2D5C" w:rsidP="00704C33"/>
        </w:tc>
        <w:tc>
          <w:tcPr>
            <w:tcW w:w="166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71CDE804" w14:textId="77777777" w:rsidR="000F2D5C" w:rsidRPr="001C2122" w:rsidRDefault="000F2D5C" w:rsidP="000F2D5C">
            <w:pPr>
              <w:pStyle w:val="Amount"/>
            </w:pPr>
          </w:p>
        </w:tc>
        <w:tc>
          <w:tcPr>
            <w:tcW w:w="166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034ACAF5" w14:textId="77777777" w:rsidR="000F2D5C" w:rsidRPr="001C2122" w:rsidRDefault="000F2D5C" w:rsidP="009D7158">
            <w:pPr>
              <w:pStyle w:val="Amount"/>
            </w:pPr>
          </w:p>
        </w:tc>
      </w:tr>
      <w:tr w:rsidR="0070261A" w:rsidRPr="001C2122" w14:paraId="120C22D9" w14:textId="77777777" w:rsidTr="00BF4501">
        <w:trPr>
          <w:cantSplit/>
          <w:trHeight w:val="216"/>
          <w:jc w:val="center"/>
        </w:trPr>
        <w:tc>
          <w:tcPr>
            <w:tcW w:w="107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53396CE9" w14:textId="77777777" w:rsidR="000F2D5C" w:rsidRPr="001E3C2E" w:rsidRDefault="000F2D5C" w:rsidP="00704C33"/>
        </w:tc>
        <w:tc>
          <w:tcPr>
            <w:tcW w:w="1422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5D140D72" w14:textId="77777777" w:rsidR="000F2D5C" w:rsidRPr="001E3C2E" w:rsidRDefault="000F2D5C" w:rsidP="00704C33"/>
        </w:tc>
        <w:tc>
          <w:tcPr>
            <w:tcW w:w="425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6554B058" w14:textId="77777777" w:rsidR="000F2D5C" w:rsidRPr="001E3C2E" w:rsidRDefault="000F2D5C" w:rsidP="00704C33"/>
        </w:tc>
        <w:tc>
          <w:tcPr>
            <w:tcW w:w="166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7CFE0951" w14:textId="77777777" w:rsidR="000F2D5C" w:rsidRPr="001C2122" w:rsidRDefault="000F2D5C" w:rsidP="000F2D5C">
            <w:pPr>
              <w:pStyle w:val="Amount"/>
            </w:pPr>
          </w:p>
        </w:tc>
        <w:tc>
          <w:tcPr>
            <w:tcW w:w="166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8B8511A" w14:textId="77777777" w:rsidR="000F2D5C" w:rsidRPr="001C2122" w:rsidRDefault="000F2D5C" w:rsidP="009D7158">
            <w:pPr>
              <w:pStyle w:val="Amount"/>
            </w:pPr>
          </w:p>
        </w:tc>
      </w:tr>
      <w:tr w:rsidR="0070261A" w:rsidRPr="001C2122" w14:paraId="700727DB" w14:textId="77777777" w:rsidTr="00BF4501">
        <w:trPr>
          <w:cantSplit/>
          <w:trHeight w:val="216"/>
          <w:jc w:val="center"/>
        </w:trPr>
        <w:tc>
          <w:tcPr>
            <w:tcW w:w="107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76A18E7C" w14:textId="77777777" w:rsidR="000F2D5C" w:rsidRPr="001E3C2E" w:rsidRDefault="000F2D5C" w:rsidP="00704C33"/>
        </w:tc>
        <w:tc>
          <w:tcPr>
            <w:tcW w:w="1422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2EE418F8" w14:textId="77777777" w:rsidR="000F2D5C" w:rsidRPr="001E3C2E" w:rsidRDefault="000F2D5C" w:rsidP="00704C33"/>
        </w:tc>
        <w:tc>
          <w:tcPr>
            <w:tcW w:w="425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7F9EA78C" w14:textId="77777777" w:rsidR="000F2D5C" w:rsidRPr="001E3C2E" w:rsidRDefault="000F2D5C" w:rsidP="00704C33"/>
        </w:tc>
        <w:tc>
          <w:tcPr>
            <w:tcW w:w="166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048EB4AD" w14:textId="77777777" w:rsidR="000F2D5C" w:rsidRPr="001C2122" w:rsidRDefault="000F2D5C" w:rsidP="000F2D5C">
            <w:pPr>
              <w:pStyle w:val="Amount"/>
            </w:pPr>
          </w:p>
        </w:tc>
        <w:tc>
          <w:tcPr>
            <w:tcW w:w="166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71B60C6A" w14:textId="77777777" w:rsidR="000F2D5C" w:rsidRPr="001C2122" w:rsidRDefault="000F2D5C" w:rsidP="009D7158">
            <w:pPr>
              <w:pStyle w:val="Amount"/>
            </w:pPr>
          </w:p>
        </w:tc>
      </w:tr>
      <w:tr w:rsidR="0070261A" w:rsidRPr="001C2122" w14:paraId="0FBE7618" w14:textId="77777777" w:rsidTr="00BF4501">
        <w:trPr>
          <w:cantSplit/>
          <w:trHeight w:val="216"/>
          <w:jc w:val="center"/>
        </w:trPr>
        <w:tc>
          <w:tcPr>
            <w:tcW w:w="107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5D90E562" w14:textId="77777777" w:rsidR="000F2D5C" w:rsidRPr="001E3C2E" w:rsidRDefault="000F2D5C" w:rsidP="00704C33"/>
        </w:tc>
        <w:tc>
          <w:tcPr>
            <w:tcW w:w="1422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1ABCBEF0" w14:textId="77777777" w:rsidR="000F2D5C" w:rsidRPr="001E3C2E" w:rsidRDefault="000F2D5C" w:rsidP="00704C33"/>
        </w:tc>
        <w:tc>
          <w:tcPr>
            <w:tcW w:w="425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55F5CAF6" w14:textId="77777777" w:rsidR="000F2D5C" w:rsidRPr="001E3C2E" w:rsidRDefault="000F2D5C" w:rsidP="00704C33"/>
        </w:tc>
        <w:tc>
          <w:tcPr>
            <w:tcW w:w="166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51782E09" w14:textId="77777777" w:rsidR="000F2D5C" w:rsidRPr="001C2122" w:rsidRDefault="000F2D5C" w:rsidP="000F2D5C">
            <w:pPr>
              <w:pStyle w:val="Amount"/>
            </w:pPr>
          </w:p>
        </w:tc>
        <w:tc>
          <w:tcPr>
            <w:tcW w:w="166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0A8AF3FA" w14:textId="77777777" w:rsidR="000F2D5C" w:rsidRPr="001C2122" w:rsidRDefault="000F2D5C" w:rsidP="009D7158">
            <w:pPr>
              <w:pStyle w:val="Amount"/>
            </w:pPr>
          </w:p>
        </w:tc>
      </w:tr>
      <w:tr w:rsidR="0070261A" w:rsidRPr="001C2122" w14:paraId="2325E28E" w14:textId="77777777" w:rsidTr="00BF4501">
        <w:trPr>
          <w:cantSplit/>
          <w:trHeight w:val="216"/>
          <w:jc w:val="center"/>
        </w:trPr>
        <w:tc>
          <w:tcPr>
            <w:tcW w:w="107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18C53A02" w14:textId="77777777" w:rsidR="000F2D5C" w:rsidRPr="001E3C2E" w:rsidRDefault="000F2D5C" w:rsidP="00704C33"/>
        </w:tc>
        <w:tc>
          <w:tcPr>
            <w:tcW w:w="1422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614F168C" w14:textId="77777777" w:rsidR="000F2D5C" w:rsidRPr="001E3C2E" w:rsidRDefault="000F2D5C" w:rsidP="00704C33"/>
        </w:tc>
        <w:tc>
          <w:tcPr>
            <w:tcW w:w="425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3220DF10" w14:textId="77777777" w:rsidR="000F2D5C" w:rsidRPr="001E3C2E" w:rsidRDefault="000F2D5C" w:rsidP="00704C33"/>
        </w:tc>
        <w:tc>
          <w:tcPr>
            <w:tcW w:w="166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21A395D" w14:textId="77777777" w:rsidR="000F2D5C" w:rsidRPr="001C2122" w:rsidRDefault="000F2D5C" w:rsidP="000F2D5C">
            <w:pPr>
              <w:pStyle w:val="Amount"/>
            </w:pPr>
          </w:p>
        </w:tc>
        <w:tc>
          <w:tcPr>
            <w:tcW w:w="166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3176261" w14:textId="77777777" w:rsidR="000F2D5C" w:rsidRPr="001C2122" w:rsidRDefault="000F2D5C" w:rsidP="009D7158">
            <w:pPr>
              <w:pStyle w:val="Amount"/>
            </w:pPr>
          </w:p>
        </w:tc>
      </w:tr>
      <w:tr w:rsidR="0070261A" w:rsidRPr="001C2122" w14:paraId="342798CD" w14:textId="77777777" w:rsidTr="00BF4501">
        <w:trPr>
          <w:cantSplit/>
          <w:trHeight w:val="216"/>
          <w:jc w:val="center"/>
        </w:trPr>
        <w:tc>
          <w:tcPr>
            <w:tcW w:w="107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7F7127B7" w14:textId="77777777" w:rsidR="000F2D5C" w:rsidRPr="001E3C2E" w:rsidRDefault="000F2D5C" w:rsidP="00704C33"/>
        </w:tc>
        <w:tc>
          <w:tcPr>
            <w:tcW w:w="1422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330D9849" w14:textId="77777777" w:rsidR="000F2D5C" w:rsidRPr="001E3C2E" w:rsidRDefault="000F2D5C" w:rsidP="00704C33"/>
        </w:tc>
        <w:tc>
          <w:tcPr>
            <w:tcW w:w="425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2B97E54A" w14:textId="77777777" w:rsidR="000F2D5C" w:rsidRPr="001E3C2E" w:rsidRDefault="000F2D5C" w:rsidP="00704C33"/>
        </w:tc>
        <w:tc>
          <w:tcPr>
            <w:tcW w:w="166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7D440745" w14:textId="77777777" w:rsidR="000F2D5C" w:rsidRPr="001C2122" w:rsidRDefault="000F2D5C" w:rsidP="000F2D5C">
            <w:pPr>
              <w:pStyle w:val="Amount"/>
            </w:pPr>
          </w:p>
        </w:tc>
        <w:tc>
          <w:tcPr>
            <w:tcW w:w="166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5D7D588" w14:textId="77777777" w:rsidR="000F2D5C" w:rsidRPr="001C2122" w:rsidRDefault="000F2D5C" w:rsidP="009D7158">
            <w:pPr>
              <w:pStyle w:val="Amount"/>
            </w:pPr>
          </w:p>
        </w:tc>
      </w:tr>
      <w:tr w:rsidR="0070261A" w:rsidRPr="001C2122" w14:paraId="38F7033D" w14:textId="77777777" w:rsidTr="00BF4501">
        <w:trPr>
          <w:cantSplit/>
          <w:trHeight w:val="216"/>
          <w:jc w:val="center"/>
        </w:trPr>
        <w:tc>
          <w:tcPr>
            <w:tcW w:w="107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6E1DB481" w14:textId="77777777" w:rsidR="000F2D5C" w:rsidRPr="001E3C2E" w:rsidRDefault="000F2D5C" w:rsidP="00704C33"/>
        </w:tc>
        <w:tc>
          <w:tcPr>
            <w:tcW w:w="1422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04A2B65F" w14:textId="77777777" w:rsidR="000F2D5C" w:rsidRPr="001E3C2E" w:rsidRDefault="000F2D5C" w:rsidP="00704C33"/>
        </w:tc>
        <w:tc>
          <w:tcPr>
            <w:tcW w:w="425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713B1793" w14:textId="77777777" w:rsidR="000F2D5C" w:rsidRPr="001E3C2E" w:rsidRDefault="000F2D5C" w:rsidP="00704C33"/>
        </w:tc>
        <w:tc>
          <w:tcPr>
            <w:tcW w:w="166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03046408" w14:textId="77777777" w:rsidR="000F2D5C" w:rsidRPr="001C2122" w:rsidRDefault="000F2D5C" w:rsidP="000F2D5C">
            <w:pPr>
              <w:pStyle w:val="Amount"/>
            </w:pPr>
          </w:p>
        </w:tc>
        <w:tc>
          <w:tcPr>
            <w:tcW w:w="166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5A7E43AC" w14:textId="77777777" w:rsidR="000F2D5C" w:rsidRPr="001C2122" w:rsidRDefault="000F2D5C" w:rsidP="009D7158">
            <w:pPr>
              <w:pStyle w:val="Amount"/>
            </w:pPr>
          </w:p>
        </w:tc>
      </w:tr>
      <w:tr w:rsidR="0070261A" w:rsidRPr="001C2122" w14:paraId="4EDB4435" w14:textId="77777777" w:rsidTr="00BF4501">
        <w:trPr>
          <w:cantSplit/>
          <w:trHeight w:val="216"/>
          <w:jc w:val="center"/>
        </w:trPr>
        <w:tc>
          <w:tcPr>
            <w:tcW w:w="107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77441F43" w14:textId="77777777" w:rsidR="000F2D5C" w:rsidRPr="001E3C2E" w:rsidRDefault="000F2D5C" w:rsidP="00704C33"/>
        </w:tc>
        <w:tc>
          <w:tcPr>
            <w:tcW w:w="1422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0B7040F5" w14:textId="77777777" w:rsidR="000F2D5C" w:rsidRPr="001E3C2E" w:rsidRDefault="000F2D5C" w:rsidP="00704C33"/>
        </w:tc>
        <w:tc>
          <w:tcPr>
            <w:tcW w:w="425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6C78B4F8" w14:textId="77777777" w:rsidR="000F2D5C" w:rsidRPr="001E3C2E" w:rsidRDefault="000F2D5C" w:rsidP="00704C33"/>
        </w:tc>
        <w:tc>
          <w:tcPr>
            <w:tcW w:w="166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6DC3703F" w14:textId="77777777" w:rsidR="000F2D5C" w:rsidRPr="001C2122" w:rsidRDefault="000F2D5C" w:rsidP="000F2D5C">
            <w:pPr>
              <w:pStyle w:val="Amount"/>
            </w:pPr>
          </w:p>
        </w:tc>
        <w:tc>
          <w:tcPr>
            <w:tcW w:w="166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7DB61F4A" w14:textId="77777777" w:rsidR="000F2D5C" w:rsidRPr="001C2122" w:rsidRDefault="000F2D5C" w:rsidP="009D7158">
            <w:pPr>
              <w:pStyle w:val="Amount"/>
            </w:pPr>
          </w:p>
        </w:tc>
      </w:tr>
      <w:tr w:rsidR="0070261A" w:rsidRPr="001C2122" w14:paraId="5299CA33" w14:textId="77777777" w:rsidTr="00BF4501">
        <w:trPr>
          <w:cantSplit/>
          <w:trHeight w:val="216"/>
          <w:jc w:val="center"/>
        </w:trPr>
        <w:tc>
          <w:tcPr>
            <w:tcW w:w="1075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4CD47580" w14:textId="77777777" w:rsidR="000F2D5C" w:rsidRPr="001E3C2E" w:rsidRDefault="000F2D5C" w:rsidP="00704C33"/>
        </w:tc>
        <w:tc>
          <w:tcPr>
            <w:tcW w:w="1422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0DAC9DF3" w14:textId="77777777" w:rsidR="000F2D5C" w:rsidRPr="001E3C2E" w:rsidRDefault="000F2D5C" w:rsidP="00704C33"/>
        </w:tc>
        <w:tc>
          <w:tcPr>
            <w:tcW w:w="4253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32341CB7" w14:textId="77777777" w:rsidR="000F2D5C" w:rsidRPr="001E3C2E" w:rsidRDefault="000F2D5C" w:rsidP="00704C33"/>
        </w:tc>
        <w:tc>
          <w:tcPr>
            <w:tcW w:w="1667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143E5D1E" w14:textId="77777777" w:rsidR="000F2D5C" w:rsidRPr="001C2122" w:rsidRDefault="000F2D5C" w:rsidP="000F2D5C">
            <w:pPr>
              <w:pStyle w:val="Amount"/>
            </w:pPr>
          </w:p>
        </w:tc>
        <w:tc>
          <w:tcPr>
            <w:tcW w:w="1663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7870A10" w14:textId="77777777" w:rsidR="000F2D5C" w:rsidRPr="001C2122" w:rsidRDefault="000F2D5C" w:rsidP="009D7158">
            <w:pPr>
              <w:pStyle w:val="Amount"/>
            </w:pPr>
          </w:p>
        </w:tc>
      </w:tr>
      <w:tr w:rsidR="0070261A" w:rsidRPr="001C2122" w14:paraId="0F78668C" w14:textId="77777777" w:rsidTr="00BF4501">
        <w:trPr>
          <w:cantSplit/>
          <w:trHeight w:val="216"/>
          <w:jc w:val="center"/>
        </w:trPr>
        <w:tc>
          <w:tcPr>
            <w:tcW w:w="6750" w:type="dxa"/>
            <w:gridSpan w:val="3"/>
            <w:vMerge w:val="restart"/>
            <w:tcBorders>
              <w:top w:val="single" w:sz="4" w:space="0" w:color="B0CCB0" w:themeColor="accent2"/>
              <w:left w:val="nil"/>
              <w:right w:val="nil"/>
            </w:tcBorders>
            <w:shd w:val="clear" w:color="auto" w:fill="auto"/>
            <w:vAlign w:val="center"/>
          </w:tcPr>
          <w:p w14:paraId="70EEDDD1" w14:textId="77777777" w:rsidR="00202E66" w:rsidRPr="001E3C2E" w:rsidRDefault="00202E66" w:rsidP="00704C33"/>
        </w:tc>
        <w:tc>
          <w:tcPr>
            <w:tcW w:w="1667" w:type="dxa"/>
            <w:tcBorders>
              <w:top w:val="single" w:sz="4" w:space="0" w:color="B0CCB0" w:themeColor="accent2"/>
              <w:left w:val="nil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16C08C38" w14:textId="77777777" w:rsidR="00202E66" w:rsidRPr="001E3C2E" w:rsidRDefault="00202E66" w:rsidP="005B0FB5">
            <w:pPr>
              <w:pStyle w:val="rightalignedtext"/>
            </w:pPr>
            <w:r>
              <w:t>Subtotal</w:t>
            </w:r>
          </w:p>
        </w:tc>
        <w:tc>
          <w:tcPr>
            <w:tcW w:w="1663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73D00C65" w14:textId="57AB3B87" w:rsidR="00202E66" w:rsidRPr="001C2122" w:rsidRDefault="0070261A" w:rsidP="009D7158">
            <w:pPr>
              <w:pStyle w:val="Amount"/>
            </w:pPr>
            <w:r>
              <w:t xml:space="preserve">2 980,-</w:t>
            </w:r>
            <w:proofErr w:type="spellStart"/>
            <w:r>
              <w:t/>
            </w:r>
            <w:proofErr w:type="spellEnd"/>
            <w:r>
              <w:t/>
            </w:r>
          </w:p>
        </w:tc>
      </w:tr>
      <w:tr w:rsidR="0070261A" w:rsidRPr="001C2122" w14:paraId="20494024" w14:textId="77777777" w:rsidTr="00BF4501">
        <w:trPr>
          <w:cantSplit/>
          <w:trHeight w:val="216"/>
          <w:jc w:val="center"/>
        </w:trPr>
        <w:tc>
          <w:tcPr>
            <w:tcW w:w="6750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902B30C" w14:textId="77777777" w:rsidR="00202E66" w:rsidRPr="001E3C2E" w:rsidRDefault="00202E66" w:rsidP="00704C33"/>
        </w:tc>
        <w:tc>
          <w:tcPr>
            <w:tcW w:w="1667" w:type="dxa"/>
            <w:tcBorders>
              <w:top w:val="nil"/>
              <w:left w:val="nil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179B90F4" w14:textId="77777777" w:rsidR="00202E66" w:rsidRPr="001E3C2E" w:rsidRDefault="00202E66" w:rsidP="005B0FB5">
            <w:pPr>
              <w:pStyle w:val="rightalignedtext"/>
            </w:pPr>
            <w:r>
              <w:t>Sales Tax</w:t>
            </w:r>
          </w:p>
        </w:tc>
        <w:tc>
          <w:tcPr>
            <w:tcW w:w="1663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46149FF4" w14:textId="466B27E0" w:rsidR="00202E66" w:rsidRPr="001C2122" w:rsidRDefault="0070261A" w:rsidP="009D7158">
            <w:pPr>
              <w:pStyle w:val="Amount"/>
            </w:pPr>
            <w:r>
              <w:t xml:space="preserve">25%</w:t>
            </w:r>
            <w:proofErr w:type="spellStart"/>
            <w:r>
              <w:t/>
            </w:r>
            <w:proofErr w:type="spellEnd"/>
            <w:r>
              <w:t/>
            </w:r>
          </w:p>
        </w:tc>
      </w:tr>
      <w:tr w:rsidR="0070261A" w:rsidRPr="001C2122" w14:paraId="54B067FF" w14:textId="77777777" w:rsidTr="00BF4501">
        <w:trPr>
          <w:cantSplit/>
          <w:trHeight w:val="216"/>
          <w:jc w:val="center"/>
        </w:trPr>
        <w:tc>
          <w:tcPr>
            <w:tcW w:w="6750" w:type="dxa"/>
            <w:gridSpan w:val="3"/>
            <w:vMerge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2E5927" w14:textId="77777777" w:rsidR="00202E66" w:rsidRPr="001E3C2E" w:rsidRDefault="00202E66" w:rsidP="00704C33"/>
        </w:tc>
        <w:tc>
          <w:tcPr>
            <w:tcW w:w="1667" w:type="dxa"/>
            <w:tcBorders>
              <w:top w:val="nil"/>
              <w:left w:val="nil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4E1F1039" w14:textId="77777777" w:rsidR="00202E66" w:rsidRPr="001E3C2E" w:rsidRDefault="00202E66" w:rsidP="005B0FB5">
            <w:pPr>
              <w:pStyle w:val="rightalignedtext"/>
            </w:pPr>
            <w:r>
              <w:t>Total</w:t>
            </w:r>
          </w:p>
        </w:tc>
        <w:tc>
          <w:tcPr>
            <w:tcW w:w="1663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18BE397E" w14:textId="68F777AD" w:rsidR="00202E66" w:rsidRPr="001C2122" w:rsidRDefault="0070261A" w:rsidP="009D7158">
            <w:pPr>
              <w:pStyle w:val="Amount"/>
            </w:pPr>
            <w:r>
              <w:t xml:space="preserve">3 725,-</w:t>
            </w:r>
            <w:proofErr w:type="spellStart"/>
            <w:r>
              <w:t/>
            </w:r>
            <w:proofErr w:type="spellEnd"/>
            <w:r>
              <w:t/>
            </w:r>
          </w:p>
        </w:tc>
      </w:tr>
    </w:tbl>
    <w:p w14:paraId="0E927795" w14:textId="77777777" w:rsidR="00CA1C8D" w:rsidRPr="00BF4501" w:rsidRDefault="0070261A" w:rsidP="00BF4501">
      <w:pPr>
        <w:pStyle w:val="lowercenteredtext"/>
      </w:pPr>
      <w:sdt>
        <w:sdtPr>
          <w:id w:val="716560525"/>
          <w:placeholder>
            <w:docPart w:val="8BB205B281DF6C41A26999E8D2E8B321"/>
          </w:placeholder>
          <w:showingPlcHdr/>
        </w:sdtPr>
        <w:sdtEndPr/>
        <w:sdtContent>
          <w:r w:rsidR="00BF4501" w:rsidRPr="00BF4501">
            <w:t>[Your Company Name]</w:t>
          </w:r>
        </w:sdtContent>
      </w:sdt>
      <w:r w:rsidR="00BF4501" w:rsidRPr="00BF4501">
        <w:t xml:space="preserve">  </w:t>
      </w:r>
      <w:sdt>
        <w:sdtPr>
          <w:id w:val="716560527"/>
          <w:placeholder>
            <w:docPart w:val="90286626FD9A7C43A130AC39FD94EF04"/>
          </w:placeholder>
          <w:showingPlcHdr/>
        </w:sdtPr>
        <w:sdtEndPr/>
        <w:sdtContent>
          <w:r w:rsidR="00BF4501" w:rsidRPr="00BF4501">
            <w:t>[Street Address]</w:t>
          </w:r>
        </w:sdtContent>
      </w:sdt>
      <w:r w:rsidR="00BF4501" w:rsidRPr="00BF4501">
        <w:t xml:space="preserve">, </w:t>
      </w:r>
      <w:sdt>
        <w:sdtPr>
          <w:id w:val="716560530"/>
          <w:placeholder>
            <w:docPart w:val="0958DD0E0C5A564591DACD33ED8C6580"/>
          </w:placeholder>
          <w:showingPlcHdr/>
        </w:sdtPr>
        <w:sdtEndPr/>
        <w:sdtContent>
          <w:r w:rsidR="00BF4501" w:rsidRPr="00BF4501">
            <w:t xml:space="preserve">[City, </w:t>
          </w:r>
          <w:proofErr w:type="gramStart"/>
          <w:r w:rsidR="00BF4501" w:rsidRPr="00BF4501">
            <w:t>ST  ZIP</w:t>
          </w:r>
          <w:proofErr w:type="gramEnd"/>
          <w:r w:rsidR="00BF4501" w:rsidRPr="00BF4501">
            <w:t xml:space="preserve"> Code]</w:t>
          </w:r>
        </w:sdtContent>
      </w:sdt>
      <w:r w:rsidR="00BF4501" w:rsidRPr="00BF4501">
        <w:t xml:space="preserve">  Phone </w:t>
      </w:r>
      <w:sdt>
        <w:sdtPr>
          <w:id w:val="716560532"/>
          <w:placeholder>
            <w:docPart w:val="E3071FEBA5EBC04C909A59B4587AB8D4"/>
          </w:placeholder>
          <w:showingPlcHdr/>
        </w:sdtPr>
        <w:sdtEndPr/>
        <w:sdtContent>
          <w:r w:rsidR="00BF4501" w:rsidRPr="00BF4501">
            <w:t>[000-000-0000]</w:t>
          </w:r>
        </w:sdtContent>
      </w:sdt>
      <w:r w:rsidR="00BF4501" w:rsidRPr="00BF4501">
        <w:t xml:space="preserve">  Fax </w:t>
      </w:r>
      <w:sdt>
        <w:sdtPr>
          <w:id w:val="716560539"/>
          <w:placeholder>
            <w:docPart w:val="1CBC44A50DF2684F8679533E7C6CA936"/>
          </w:placeholder>
          <w:showingPlcHdr/>
        </w:sdtPr>
        <w:sdtEndPr/>
        <w:sdtContent>
          <w:r w:rsidR="00BF4501" w:rsidRPr="00BF4501">
            <w:t>[000-000-0000]</w:t>
          </w:r>
        </w:sdtContent>
      </w:sdt>
      <w:r w:rsidR="00BF4501" w:rsidRPr="00BF4501">
        <w:t xml:space="preserve">  </w:t>
      </w:r>
      <w:sdt>
        <w:sdtPr>
          <w:id w:val="716560542"/>
          <w:placeholder>
            <w:docPart w:val="0CA7721B4217484EB60D2F62A7DE081F"/>
          </w:placeholder>
          <w:showingPlcHdr/>
        </w:sdtPr>
        <w:sdtEndPr/>
        <w:sdtContent>
          <w:r w:rsidR="00BF4501" w:rsidRPr="00BF4501">
            <w:t>[e-mail]</w:t>
          </w:r>
        </w:sdtContent>
      </w:sdt>
    </w:p>
    <w:sectPr w:rsidR="00CA1C8D" w:rsidRPr="00BF4501" w:rsidSect="00235D8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61A"/>
    <w:rsid w:val="00010191"/>
    <w:rsid w:val="00047F0F"/>
    <w:rsid w:val="000653AC"/>
    <w:rsid w:val="000E042A"/>
    <w:rsid w:val="000F2D5C"/>
    <w:rsid w:val="000F6B47"/>
    <w:rsid w:val="000F7D4F"/>
    <w:rsid w:val="00140EA0"/>
    <w:rsid w:val="001B30ED"/>
    <w:rsid w:val="00202E66"/>
    <w:rsid w:val="00235D85"/>
    <w:rsid w:val="00245463"/>
    <w:rsid w:val="002523E9"/>
    <w:rsid w:val="00272EA7"/>
    <w:rsid w:val="002F6035"/>
    <w:rsid w:val="00311C97"/>
    <w:rsid w:val="003272DA"/>
    <w:rsid w:val="003E5FCD"/>
    <w:rsid w:val="00427D19"/>
    <w:rsid w:val="00442CDA"/>
    <w:rsid w:val="0045588D"/>
    <w:rsid w:val="004F0260"/>
    <w:rsid w:val="004F202D"/>
    <w:rsid w:val="005209B5"/>
    <w:rsid w:val="005540EE"/>
    <w:rsid w:val="005B0FB5"/>
    <w:rsid w:val="006A5D45"/>
    <w:rsid w:val="006F1903"/>
    <w:rsid w:val="0070261A"/>
    <w:rsid w:val="00704C33"/>
    <w:rsid w:val="0073469B"/>
    <w:rsid w:val="007A323C"/>
    <w:rsid w:val="007B38EB"/>
    <w:rsid w:val="00820427"/>
    <w:rsid w:val="00841F09"/>
    <w:rsid w:val="008454D8"/>
    <w:rsid w:val="008C5A0E"/>
    <w:rsid w:val="008E45DF"/>
    <w:rsid w:val="00954EF9"/>
    <w:rsid w:val="009D7158"/>
    <w:rsid w:val="00A37322"/>
    <w:rsid w:val="00A472D4"/>
    <w:rsid w:val="00A63377"/>
    <w:rsid w:val="00A87BAC"/>
    <w:rsid w:val="00A908B1"/>
    <w:rsid w:val="00AD6E6B"/>
    <w:rsid w:val="00B02780"/>
    <w:rsid w:val="00BF4501"/>
    <w:rsid w:val="00C50F0E"/>
    <w:rsid w:val="00CA1C8D"/>
    <w:rsid w:val="00D03447"/>
    <w:rsid w:val="00D719AB"/>
    <w:rsid w:val="00D824D4"/>
    <w:rsid w:val="00E020A7"/>
    <w:rsid w:val="00E32177"/>
    <w:rsid w:val="00E47F00"/>
    <w:rsid w:val="00EB4F05"/>
    <w:rsid w:val="00F32093"/>
    <w:rsid w:val="00F67346"/>
    <w:rsid w:val="00FE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392D741D"/>
  <w15:docId w15:val="{EFDACFDF-3529-5147-AF70-5157D7198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  <w:rsid w:val="00A37322"/>
    <w:rPr>
      <w:rFonts w:asciiTheme="minorHAnsi" w:hAnsiTheme="minorHAnsi"/>
      <w:sz w:val="16"/>
      <w:szCs w:val="24"/>
    </w:rPr>
  </w:style>
  <w:style w:type="paragraph" w:styleId="Nadpis1">
    <w:name w:val="heading 1"/>
    <w:basedOn w:val="Normln"/>
    <w:next w:val="Normln"/>
    <w:autoRedefine/>
    <w:qFormat/>
    <w:rsid w:val="00A37322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DFEADF" w:themeColor="accent2" w:themeTint="66"/>
      <w:kern w:val="44"/>
      <w:sz w:val="72"/>
      <w:szCs w:val="52"/>
    </w:rPr>
  </w:style>
  <w:style w:type="paragraph" w:styleId="Nadpis2">
    <w:name w:val="heading 2"/>
    <w:basedOn w:val="Normln"/>
    <w:next w:val="Normln"/>
    <w:qFormat/>
    <w:rsid w:val="00A37322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Nadpis3">
    <w:name w:val="heading 3"/>
    <w:basedOn w:val="Normln"/>
    <w:next w:val="Normln"/>
    <w:qFormat/>
    <w:rsid w:val="00A37322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Amount">
    <w:name w:val="Amount"/>
    <w:basedOn w:val="Normln"/>
    <w:rsid w:val="003E5FCD"/>
    <w:pPr>
      <w:jc w:val="right"/>
    </w:pPr>
  </w:style>
  <w:style w:type="paragraph" w:customStyle="1" w:styleId="DateandNumber">
    <w:name w:val="Date and Number"/>
    <w:basedOn w:val="Normln"/>
    <w:rsid w:val="00A37322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Headings">
    <w:name w:val="Headings"/>
    <w:basedOn w:val="rightalignedtext"/>
    <w:rsid w:val="00A37322"/>
    <w:rPr>
      <w:rFonts w:asciiTheme="majorHAnsi" w:hAnsiTheme="majorHAnsi"/>
      <w:caps/>
    </w:rPr>
  </w:style>
  <w:style w:type="paragraph" w:customStyle="1" w:styleId="Slogan">
    <w:name w:val="Slogan"/>
    <w:basedOn w:val="Nadpis3"/>
    <w:rsid w:val="00A37322"/>
    <w:pPr>
      <w:keepNext w:val="0"/>
      <w:spacing w:before="0"/>
    </w:pPr>
    <w:rPr>
      <w:rFonts w:asciiTheme="minorHAnsi" w:hAnsiTheme="minorHAnsi" w:cs="Times New Roman"/>
      <w:bCs w:val="0"/>
      <w:i/>
      <w:color w:val="808080" w:themeColor="background1" w:themeShade="80"/>
      <w:spacing w:val="4"/>
      <w:sz w:val="16"/>
      <w:szCs w:val="18"/>
    </w:rPr>
  </w:style>
  <w:style w:type="paragraph" w:customStyle="1" w:styleId="leftalignedtext">
    <w:name w:val="left aligned text"/>
    <w:basedOn w:val="rightalignedtext"/>
    <w:rsid w:val="00A37322"/>
    <w:pPr>
      <w:jc w:val="left"/>
    </w:pPr>
    <w:rPr>
      <w:bCs/>
      <w:szCs w:val="20"/>
    </w:rPr>
  </w:style>
  <w:style w:type="paragraph" w:customStyle="1" w:styleId="ColumnHeadings">
    <w:name w:val="Column Headings"/>
    <w:basedOn w:val="Nadpis2"/>
    <w:autoRedefine/>
    <w:rsid w:val="00A37322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styleId="Textbubliny">
    <w:name w:val="Balloon Text"/>
    <w:basedOn w:val="Normln"/>
    <w:link w:val="TextbublinyChar"/>
    <w:rsid w:val="00D03447"/>
    <w:rPr>
      <w:rFonts w:ascii="Tahoma" w:hAnsi="Tahoma" w:cs="Tahoma"/>
      <w:szCs w:val="16"/>
    </w:rPr>
  </w:style>
  <w:style w:type="paragraph" w:customStyle="1" w:styleId="Loweraddress">
    <w:name w:val="Lower address"/>
    <w:basedOn w:val="Normln"/>
    <w:rsid w:val="00A37322"/>
    <w:pPr>
      <w:spacing w:before="660"/>
      <w:jc w:val="center"/>
    </w:pPr>
    <w:rPr>
      <w:color w:val="B0CCB0" w:themeColor="accent2"/>
      <w:szCs w:val="18"/>
    </w:rPr>
  </w:style>
  <w:style w:type="character" w:customStyle="1" w:styleId="TextbublinyChar">
    <w:name w:val="Text bubliny Char"/>
    <w:basedOn w:val="Standardnpsmoodstavce"/>
    <w:link w:val="Textbubliny"/>
    <w:rsid w:val="00D03447"/>
    <w:rPr>
      <w:rFonts w:ascii="Tahoma" w:hAnsi="Tahoma" w:cs="Tahoma"/>
      <w:sz w:val="16"/>
      <w:szCs w:val="16"/>
    </w:rPr>
  </w:style>
  <w:style w:type="character" w:styleId="Zstupntext">
    <w:name w:val="Placeholder Text"/>
    <w:basedOn w:val="Standardnpsmoodstavce"/>
    <w:uiPriority w:val="99"/>
    <w:semiHidden/>
    <w:rsid w:val="00BF4501"/>
    <w:rPr>
      <w:color w:val="808080"/>
    </w:rPr>
  </w:style>
  <w:style w:type="paragraph" w:customStyle="1" w:styleId="rightalignedtext">
    <w:name w:val="right aligned text"/>
    <w:basedOn w:val="Normln"/>
    <w:rsid w:val="00A37322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owercenteredtext">
    <w:name w:val="lower centered text"/>
    <w:basedOn w:val="Normln"/>
    <w:rsid w:val="00BF4501"/>
    <w:pPr>
      <w:spacing w:before="520"/>
      <w:jc w:val="center"/>
    </w:pPr>
    <w:rPr>
      <w:color w:val="B0CCB0" w:themeColor="accen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adimfoldyna/Downloads/tf10377323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FAC7ED34237594391A9E8C68BBEA184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127A0B90-0D39-ED4F-9DED-B5945A65AC5F}"/>
      </w:docPartPr>
      <w:docPartBody>
        <w:p w:rsidR="00000000" w:rsidRDefault="00107D4F">
          <w:pPr>
            <w:pStyle w:val="9FAC7ED34237594391A9E8C68BBEA184"/>
          </w:pPr>
          <w:r>
            <w:t>[Your company slogan]</w:t>
          </w:r>
        </w:p>
      </w:docPartBody>
    </w:docPart>
    <w:docPart>
      <w:docPartPr>
        <w:name w:val="67EF61835EAD7D439EB5956D33D3FAB5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1BE277E8-9B7C-ED48-A133-2D9FF718C4AF}"/>
      </w:docPartPr>
      <w:docPartBody>
        <w:p w:rsidR="00000000" w:rsidRDefault="00107D4F">
          <w:pPr>
            <w:pStyle w:val="67EF61835EAD7D439EB5956D33D3FAB5"/>
          </w:pPr>
          <w:r>
            <w:rPr>
              <w:rStyle w:val="Zstupntext"/>
            </w:rPr>
            <w:t>[Enter date]</w:t>
          </w:r>
        </w:p>
      </w:docPartBody>
    </w:docPart>
    <w:docPart>
      <w:docPartPr>
        <w:name w:val="EAD19CC255CA7349A7B09827056F06C8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0F79C3A0-3EFD-CF44-B9D7-D75D3B47531A}"/>
      </w:docPartPr>
      <w:docPartBody>
        <w:p w:rsidR="00000000" w:rsidRDefault="00107D4F">
          <w:pPr>
            <w:pStyle w:val="EAD19CC255CA7349A7B09827056F06C8"/>
          </w:pPr>
          <w:r>
            <w:t>[100]</w:t>
          </w:r>
        </w:p>
      </w:docPartBody>
    </w:docPart>
    <w:docPart>
      <w:docPartPr>
        <w:name w:val="72CF19DD3F3C9D4EAE6DDBFC2A8D3529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A0D1C9D2-5862-1645-9ABB-6569DF220938}"/>
      </w:docPartPr>
      <w:docPartBody>
        <w:p w:rsidR="00000000" w:rsidRDefault="00107D4F">
          <w:pPr>
            <w:pStyle w:val="72CF19DD3F3C9D4EAE6DDBFC2A8D3529"/>
          </w:pPr>
          <w:r>
            <w:rPr>
              <w:rStyle w:val="Zstupntext"/>
            </w:rPr>
            <w:t>[Name]</w:t>
          </w:r>
        </w:p>
      </w:docPartBody>
    </w:docPart>
    <w:docPart>
      <w:docPartPr>
        <w:name w:val="2D439713E30E374E990A340B1C249C65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EE36CF16-CF1C-7947-AF0B-9BC761D3A517}"/>
      </w:docPartPr>
      <w:docPartBody>
        <w:p w:rsidR="00000000" w:rsidRDefault="00107D4F">
          <w:pPr>
            <w:pStyle w:val="2D439713E30E374E990A340B1C249C65"/>
          </w:pPr>
          <w:r>
            <w:t>[Company Name]</w:t>
          </w:r>
        </w:p>
      </w:docPartBody>
    </w:docPart>
    <w:docPart>
      <w:docPartPr>
        <w:name w:val="39EDFF291BC8AB4C9F37C69DFCA48092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A640F846-2F65-D846-A2F4-6F7145476752}"/>
      </w:docPartPr>
      <w:docPartBody>
        <w:p w:rsidR="00000000" w:rsidRDefault="00107D4F">
          <w:pPr>
            <w:pStyle w:val="39EDFF291BC8AB4C9F37C69DFCA48092"/>
          </w:pPr>
          <w:r>
            <w:t>[Street Address]</w:t>
          </w:r>
        </w:p>
      </w:docPartBody>
    </w:docPart>
    <w:docPart>
      <w:docPartPr>
        <w:name w:val="6FB7A18A6149574A9582307E926C01D8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546218FA-271E-9944-BE83-3E796FDFE70E}"/>
      </w:docPartPr>
      <w:docPartBody>
        <w:p w:rsidR="00000000" w:rsidRDefault="00107D4F">
          <w:pPr>
            <w:pStyle w:val="6FB7A18A6149574A9582307E926C01D8"/>
          </w:pPr>
          <w:r>
            <w:rPr>
              <w:rStyle w:val="Zstupntext"/>
            </w:rPr>
            <w:t>[City, ST  ZIP Code]</w:t>
          </w:r>
        </w:p>
      </w:docPartBody>
    </w:docPart>
    <w:docPart>
      <w:docPartPr>
        <w:name w:val="E464A1BBC3BDCC40A8CF8E9DCB8801C5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B1580E82-F74A-8946-8561-628D44F6C9EC}"/>
      </w:docPartPr>
      <w:docPartBody>
        <w:p w:rsidR="00000000" w:rsidRDefault="00107D4F">
          <w:pPr>
            <w:pStyle w:val="E464A1BBC3BDCC40A8CF8E9DCB8801C5"/>
          </w:pPr>
          <w:r>
            <w:t>[Phone]</w:t>
          </w:r>
        </w:p>
      </w:docPartBody>
    </w:docPart>
    <w:docPart>
      <w:docPartPr>
        <w:name w:val="E58C31D995D07C4DBF67F7A0690370A9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69A2CC25-370D-8E48-8ADA-CD228CAA0E5D}"/>
      </w:docPartPr>
      <w:docPartBody>
        <w:p w:rsidR="00000000" w:rsidRDefault="00107D4F">
          <w:pPr>
            <w:pStyle w:val="E58C31D995D07C4DBF67F7A0690370A9"/>
          </w:pPr>
          <w:r>
            <w:t>[ABC12345]</w:t>
          </w:r>
        </w:p>
      </w:docPartBody>
    </w:docPart>
    <w:docPart>
      <w:docPartPr>
        <w:name w:val="F753AB32567E764BA8E1068DE8070F57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95460DC5-7E8A-8848-A305-8AA8268203C6}"/>
      </w:docPartPr>
      <w:docPartBody>
        <w:p w:rsidR="00000000" w:rsidRDefault="00107D4F">
          <w:pPr>
            <w:pStyle w:val="F753AB32567E764BA8E1068DE8070F57"/>
          </w:pPr>
          <w:r>
            <w:t>[Job description]</w:t>
          </w:r>
        </w:p>
      </w:docPartBody>
    </w:docPart>
    <w:docPart>
      <w:docPartPr>
        <w:name w:val="8BB205B281DF6C41A26999E8D2E8B321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DD4D2258-4312-A24B-A60E-CD23091C31CD}"/>
      </w:docPartPr>
      <w:docPartBody>
        <w:p w:rsidR="00000000" w:rsidRDefault="00107D4F">
          <w:pPr>
            <w:pStyle w:val="8BB205B281DF6C41A26999E8D2E8B321"/>
          </w:pPr>
          <w:r w:rsidRPr="00BF4501">
            <w:t>[Your Company Name]</w:t>
          </w:r>
        </w:p>
      </w:docPartBody>
    </w:docPart>
    <w:docPart>
      <w:docPartPr>
        <w:name w:val="90286626FD9A7C43A130AC39FD94EF04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6283191E-1180-FF41-86D2-E34F69342009}"/>
      </w:docPartPr>
      <w:docPartBody>
        <w:p w:rsidR="00000000" w:rsidRDefault="00107D4F">
          <w:pPr>
            <w:pStyle w:val="90286626FD9A7C43A130AC39FD94EF04"/>
          </w:pPr>
          <w:r w:rsidRPr="00BF4501">
            <w:t>[Street Address]</w:t>
          </w:r>
        </w:p>
      </w:docPartBody>
    </w:docPart>
    <w:docPart>
      <w:docPartPr>
        <w:name w:val="0958DD0E0C5A564591DACD33ED8C6580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10B11483-4AAC-4541-BAAD-6091B35DD48F}"/>
      </w:docPartPr>
      <w:docPartBody>
        <w:p w:rsidR="00000000" w:rsidRDefault="00107D4F">
          <w:pPr>
            <w:pStyle w:val="0958DD0E0C5A564591DACD33ED8C6580"/>
          </w:pPr>
          <w:r w:rsidRPr="00BF4501">
            <w:t>[City, ST  ZIP Code]</w:t>
          </w:r>
        </w:p>
      </w:docPartBody>
    </w:docPart>
    <w:docPart>
      <w:docPartPr>
        <w:name w:val="E3071FEBA5EBC04C909A59B4587AB8D4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5DEE7DD1-A22B-BA4C-8E0A-1D7199F57957}"/>
      </w:docPartPr>
      <w:docPartBody>
        <w:p w:rsidR="00000000" w:rsidRDefault="00107D4F">
          <w:pPr>
            <w:pStyle w:val="E3071FEBA5EBC04C909A59B4587AB8D4"/>
          </w:pPr>
          <w:r w:rsidRPr="00BF4501">
            <w:t>[000-000-0000]</w:t>
          </w:r>
        </w:p>
      </w:docPartBody>
    </w:docPart>
    <w:docPart>
      <w:docPartPr>
        <w:name w:val="1CBC44A50DF2684F8679533E7C6CA936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CA628AD6-EE63-AD4E-84FA-2898625D9713}"/>
      </w:docPartPr>
      <w:docPartBody>
        <w:p w:rsidR="00000000" w:rsidRDefault="00107D4F">
          <w:pPr>
            <w:pStyle w:val="1CBC44A50DF2684F8679533E7C6CA936"/>
          </w:pPr>
          <w:r w:rsidRPr="00BF4501">
            <w:t>[000-000-0000]</w:t>
          </w:r>
        </w:p>
      </w:docPartBody>
    </w:docPart>
    <w:docPart>
      <w:docPartPr>
        <w:name w:val="0CA7721B4217484EB60D2F62A7DE081F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BEA98C17-D9B2-734C-ADB1-02A897FF9479}"/>
      </w:docPartPr>
      <w:docPartBody>
        <w:p w:rsidR="00000000" w:rsidRDefault="00107D4F">
          <w:pPr>
            <w:pStyle w:val="0CA7721B4217484EB60D2F62A7DE081F"/>
          </w:pPr>
          <w:r w:rsidRPr="00BF4501">
            <w:t>[e-mail]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055"/>
    <w:rsid w:val="00107D4F"/>
    <w:rsid w:val="00C22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9FAC7ED34237594391A9E8C68BBEA184">
    <w:name w:val="9FAC7ED34237594391A9E8C68BBEA184"/>
  </w:style>
  <w:style w:type="character" w:styleId="Zstupntext">
    <w:name w:val="Placeholder Text"/>
    <w:basedOn w:val="Standardnpsmoodstavce"/>
    <w:uiPriority w:val="99"/>
    <w:semiHidden/>
    <w:rPr>
      <w:color w:val="808080"/>
    </w:rPr>
  </w:style>
  <w:style w:type="paragraph" w:customStyle="1" w:styleId="67EF61835EAD7D439EB5956D33D3FAB5">
    <w:name w:val="67EF61835EAD7D439EB5956D33D3FAB5"/>
  </w:style>
  <w:style w:type="paragraph" w:customStyle="1" w:styleId="EAD19CC255CA7349A7B09827056F06C8">
    <w:name w:val="EAD19CC255CA7349A7B09827056F06C8"/>
  </w:style>
  <w:style w:type="paragraph" w:customStyle="1" w:styleId="72CF19DD3F3C9D4EAE6DDBFC2A8D3529">
    <w:name w:val="72CF19DD3F3C9D4EAE6DDBFC2A8D3529"/>
  </w:style>
  <w:style w:type="paragraph" w:customStyle="1" w:styleId="2D439713E30E374E990A340B1C249C65">
    <w:name w:val="2D439713E30E374E990A340B1C249C65"/>
  </w:style>
  <w:style w:type="paragraph" w:customStyle="1" w:styleId="39EDFF291BC8AB4C9F37C69DFCA48092">
    <w:name w:val="39EDFF291BC8AB4C9F37C69DFCA48092"/>
  </w:style>
  <w:style w:type="paragraph" w:customStyle="1" w:styleId="6FB7A18A6149574A9582307E926C01D8">
    <w:name w:val="6FB7A18A6149574A9582307E926C01D8"/>
  </w:style>
  <w:style w:type="paragraph" w:customStyle="1" w:styleId="E464A1BBC3BDCC40A8CF8E9DCB8801C5">
    <w:name w:val="E464A1BBC3BDCC40A8CF8E9DCB8801C5"/>
  </w:style>
  <w:style w:type="paragraph" w:customStyle="1" w:styleId="E58C31D995D07C4DBF67F7A0690370A9">
    <w:name w:val="E58C31D995D07C4DBF67F7A0690370A9"/>
  </w:style>
  <w:style w:type="paragraph" w:customStyle="1" w:styleId="F753AB32567E764BA8E1068DE8070F57">
    <w:name w:val="F753AB32567E764BA8E1068DE8070F57"/>
  </w:style>
  <w:style w:type="paragraph" w:customStyle="1" w:styleId="8BB205B281DF6C41A26999E8D2E8B321">
    <w:name w:val="8BB205B281DF6C41A26999E8D2E8B321"/>
  </w:style>
  <w:style w:type="paragraph" w:customStyle="1" w:styleId="90286626FD9A7C43A130AC39FD94EF04">
    <w:name w:val="90286626FD9A7C43A130AC39FD94EF04"/>
  </w:style>
  <w:style w:type="paragraph" w:customStyle="1" w:styleId="0958DD0E0C5A564591DACD33ED8C6580">
    <w:name w:val="0958DD0E0C5A564591DACD33ED8C6580"/>
  </w:style>
  <w:style w:type="paragraph" w:customStyle="1" w:styleId="E3071FEBA5EBC04C909A59B4587AB8D4">
    <w:name w:val="E3071FEBA5EBC04C909A59B4587AB8D4"/>
  </w:style>
  <w:style w:type="paragraph" w:customStyle="1" w:styleId="1CBC44A50DF2684F8679533E7C6CA936">
    <w:name w:val="1CBC44A50DF2684F8679533E7C6CA936"/>
  </w:style>
  <w:style w:type="paragraph" w:customStyle="1" w:styleId="0CA7721B4217484EB60D2F62A7DE081F">
    <w:name w:val="0CA7721B4217484EB60D2F62A7DE081F"/>
  </w:style>
  <w:style w:type="paragraph" w:customStyle="1" w:styleId="180D2D49628E5047883E160CEC5702E7">
    <w:name w:val="180D2D49628E5047883E160CEC5702E7"/>
    <w:rsid w:val="00C220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2009-07-27T09:24:50+00:00</AssetStart>
    <PublishStatusLookup xmlns="4873beb7-5857-4685-be1f-d57550cc96cc">
      <Value>290518</Value>
      <Value>1282068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>english</OriginalSourceMarket>
    <ApprovalStatus xmlns="4873beb7-5857-4685-be1f-d57550cc96cc">InProgress</ApprovalStatus>
    <SourceTitle xmlns="4873beb7-5857-4685-be1f-d57550cc96cc">Credit memo (Green design)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>english</DirectSourceMarket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TP010377323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467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Credit memo (Green design)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147674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30B5F99-2E21-44F1-B675-E91F68A1CE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0D9A9B8-C333-42A0-9CE1-96F705036ED0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3391D7CE-3083-451D-86AC-316897E7408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tf10377323_win32.dotx</Template>
  <TotalTime>10</TotalTime>
  <Pages>1</Pages>
  <Words>102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Credit memo (Green design)</dc:title>
  <dc:creator>Martin Foldyna</dc:creator>
  <cp:lastModifiedBy>Martin Foldyna</cp:lastModifiedBy>
  <cp:revision>1</cp:revision>
  <cp:lastPrinted>2004-09-20T22:10:00Z</cp:lastPrinted>
  <dcterms:created xsi:type="dcterms:W3CDTF">2021-01-18T08:48:00Z</dcterms:created>
  <dcterms:modified xsi:type="dcterms:W3CDTF">2021-01-18T08:58:00Z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79;#Template 12;#95;#Microsoft Office Word 2007;#448;#Microsoft Office Word 2010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