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42"/>
        <w:gridCol w:w="1080"/>
        <w:gridCol w:w="5218"/>
        <w:gridCol w:w="900"/>
        <w:gridCol w:w="2340"/>
      </w:tblGrid>
      <w:tr w:rsidR="00AD6E6B" w14:paraId="52129B0C" w14:textId="77777777">
        <w:trPr>
          <w:trHeight w:val="756"/>
          <w:jc w:val="center"/>
        </w:trPr>
        <w:tc>
          <w:tcPr>
            <w:tcW w:w="1622" w:type="dxa"/>
            <w:gridSpan w:val="2"/>
            <w:shd w:val="clear" w:color="auto" w:fill="auto"/>
            <w:tcMar>
              <w:top w:w="0" w:type="dxa"/>
            </w:tcMar>
          </w:tcPr>
          <w:p w14:paraId="7B16253D" w14:textId="77777777" w:rsidR="00AD6E6B" w:rsidRDefault="00D03447" w:rsidP="008454D8">
            <w:r>
              <w:rPr>
                <w:noProof/>
              </w:rPr>
              <w:drawing>
                <wp:inline distT="0" distB="0" distL="0" distR="0" wp14:anchorId="24024FB8" wp14:editId="07B90F5A">
                  <wp:extent cx="857250" cy="428625"/>
                  <wp:effectExtent l="1905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8" w:type="dxa"/>
            <w:gridSpan w:val="3"/>
            <w:shd w:val="clear" w:color="auto" w:fill="auto"/>
          </w:tcPr>
          <w:p w14:paraId="1B9F8734" w14:textId="663A95CA" w:rsidR="00AD6E6B" w:rsidRDefault="0070261A" w:rsidP="00AD6E6B">
            <w:pPr>
              <w:pStyle w:val="Nadpis1"/>
            </w:pPr>
            <w:r>
              <w:t>Cestujsdetmi.cz</w:t>
            </w:r>
          </w:p>
        </w:tc>
      </w:tr>
      <w:tr w:rsidR="00047F0F" w14:paraId="314FE663" w14:textId="77777777">
        <w:trPr>
          <w:trHeight w:val="468"/>
          <w:jc w:val="center"/>
        </w:trPr>
        <w:sdt>
          <w:sdtPr>
            <w:id w:val="716560545"/>
            <w:placeholder>
              <w:docPart w:val="9FAC7ED34237594391A9E8C68BBEA184"/>
            </w:placeholder>
          </w:sdtPr>
          <w:sdtEndPr/>
          <w:sdtContent>
            <w:tc>
              <w:tcPr>
                <w:tcW w:w="7740" w:type="dxa"/>
                <w:gridSpan w:val="4"/>
                <w:shd w:val="clear" w:color="auto" w:fill="auto"/>
                <w:tcMar>
                  <w:top w:w="0" w:type="dxa"/>
                </w:tcMar>
              </w:tcPr>
              <w:p w14:paraId="2ED30E4D" w14:textId="24BB7FCF" w:rsidR="00047F0F" w:rsidRPr="001E3C2E" w:rsidRDefault="0070261A" w:rsidP="00BF4501">
                <w:pPr>
                  <w:pStyle w:val="Slogan"/>
                </w:pPr>
                <w:proofErr w:type="spellStart"/>
                <w:r>
                  <w:t>Když</w:t>
                </w:r>
                <w:proofErr w:type="spellEnd"/>
                <w:r>
                  <w:t xml:space="preserve"> </w:t>
                </w:r>
                <w:proofErr w:type="spellStart"/>
                <w:r>
                  <w:t>můžes</w:t>
                </w:r>
                <w:proofErr w:type="spellEnd"/>
                <w:r>
                  <w:t xml:space="preserve">, </w:t>
                </w:r>
                <w:proofErr w:type="spellStart"/>
                <w:r>
                  <w:t>tak</w:t>
                </w:r>
                <w:proofErr w:type="spellEnd"/>
                <w:r>
                  <w:t xml:space="preserve"> </w:t>
                </w:r>
                <w:proofErr w:type="spellStart"/>
                <w:r>
                  <w:t>cestuj</w:t>
                </w:r>
                <w:proofErr w:type="spellEnd"/>
                <w:r>
                  <w:t>!</w:t>
                </w:r>
              </w:p>
            </w:tc>
          </w:sdtContent>
        </w:sdt>
        <w:tc>
          <w:tcPr>
            <w:tcW w:w="2340" w:type="dxa"/>
            <w:vMerge w:val="restart"/>
            <w:shd w:val="clear" w:color="auto" w:fill="auto"/>
          </w:tcPr>
          <w:p w14:paraId="71D86BDF" w14:textId="00AECA49" w:rsidR="00047F0F" w:rsidRDefault="00047F0F" w:rsidP="00AD6E6B">
            <w:pPr>
              <w:pStyle w:val="DateandNumber"/>
            </w:pPr>
            <w:r w:rsidRPr="000E042A">
              <w:t xml:space="preserve">Date: </w:t>
            </w:r>
            <w:sdt>
              <w:sdtPr>
                <w:id w:val="716560576"/>
                <w:placeholder>
                  <w:docPart w:val="67EF61835EAD7D439EB5956D33D3FAB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0261A">
                  <w:t>{</w:t>
                </w:r>
                <w:proofErr w:type="spellStart"/>
                <w:r w:rsidR="0070261A">
                  <w:t>InvoiceDate</w:t>
                </w:r>
                <w:proofErr w:type="spellEnd"/>
                <w:r w:rsidR="0070261A">
                  <w:t>}</w:t>
                </w:r>
              </w:sdtContent>
            </w:sdt>
          </w:p>
          <w:p w14:paraId="16AF4A4B" w14:textId="642C740F" w:rsidR="00047F0F" w:rsidRPr="000E042A" w:rsidRDefault="00841F09" w:rsidP="00AD6E6B">
            <w:pPr>
              <w:pStyle w:val="DateandNumber"/>
            </w:pPr>
            <w:r>
              <w:t>CREDIT NO.</w:t>
            </w:r>
            <w:r w:rsidR="00047F0F" w:rsidRPr="000E042A">
              <w:t xml:space="preserve"> </w:t>
            </w:r>
            <w:sdt>
              <w:sdtPr>
                <w:id w:val="716560578"/>
                <w:placeholder>
                  <w:docPart w:val="EAD19CC255CA7349A7B09827056F06C8"/>
                </w:placeholder>
              </w:sdtPr>
              <w:sdtEndPr/>
              <w:sdtContent>
                <w:r w:rsidR="0070261A">
                  <w:t>{</w:t>
                </w:r>
                <w:proofErr w:type="spellStart"/>
                <w:r w:rsidR="0070261A">
                  <w:t>InvoiceNumb</w:t>
                </w:r>
                <w:proofErr w:type="spellEnd"/>
                <w:r w:rsidR="0070261A">
                  <w:t>}</w:t>
                </w:r>
              </w:sdtContent>
            </w:sdt>
          </w:p>
          <w:p w14:paraId="5DC1D186" w14:textId="77777777" w:rsidR="00047F0F" w:rsidRPr="00E47F00" w:rsidRDefault="00047F0F" w:rsidP="00AD6E6B">
            <w:pPr>
              <w:pStyle w:val="rightalignedtext"/>
            </w:pPr>
          </w:p>
          <w:sdt>
            <w:sdtPr>
              <w:id w:val="716560479"/>
              <w:placeholder>
                <w:docPart w:val="72CF19DD3F3C9D4EAE6DDBFC2A8D3529"/>
              </w:placeholder>
            </w:sdtPr>
            <w:sdtEndPr/>
            <w:sdtContent>
              <w:p w14:paraId="6F8FD6F2" w14:textId="3CEAC8FD" w:rsidR="00BF4501" w:rsidRPr="001E3C2E" w:rsidRDefault="0070261A" w:rsidP="00BF4501">
                <w:pPr>
                  <w:pStyle w:val="rightalignedtext"/>
                </w:pPr>
                <w:r>
                  <w:t>{</w:t>
                </w:r>
                <w:proofErr w:type="spellStart"/>
                <w:r>
                  <w:t>CustomerName</w:t>
                </w:r>
                <w:proofErr w:type="spellEnd"/>
                <w:r>
                  <w:t>}</w:t>
                </w:r>
              </w:p>
            </w:sdtContent>
          </w:sdt>
          <w:sdt>
            <w:sdtPr>
              <w:id w:val="716560481"/>
              <w:placeholder>
                <w:docPart w:val="2D439713E30E374E990A340B1C249C65"/>
              </w:placeholder>
            </w:sdtPr>
            <w:sdtEndPr/>
            <w:sdtContent>
              <w:p w14:paraId="7C35F6E0" w14:textId="2A91F82E" w:rsidR="00BF4501" w:rsidRDefault="0070261A" w:rsidP="00BF4501">
                <w:pPr>
                  <w:pStyle w:val="rightalignedtext"/>
                </w:pPr>
                <w:r>
                  <w:t>{CompanyName}</w:t>
                </w:r>
              </w:p>
            </w:sdtContent>
          </w:sdt>
          <w:sdt>
            <w:sdtPr>
              <w:id w:val="716560484"/>
              <w:placeholder>
                <w:docPart w:val="39EDFF291BC8AB4C9F37C69DFCA48092"/>
              </w:placeholder>
            </w:sdtPr>
            <w:sdtEndPr/>
            <w:sdtContent>
              <w:p w14:paraId="3D4CDE0B" w14:textId="240923A9" w:rsidR="00BF4501" w:rsidRDefault="0070261A" w:rsidP="0070261A">
                <w:pPr>
                  <w:pStyle w:val="rightalignedtext"/>
                </w:pPr>
                <w:r>
                  <w:t xml:space="preserve">{AddressLine1} </w:t>
                </w:r>
              </w:p>
            </w:sdtContent>
          </w:sdt>
          <w:sdt>
            <w:sdtPr>
              <w:id w:val="716560486"/>
              <w:placeholder>
                <w:docPart w:val="6FB7A18A6149574A9582307E926C01D8"/>
              </w:placeholder>
            </w:sdtPr>
            <w:sdtEndPr/>
            <w:sdtContent>
              <w:p w14:paraId="4F0E50CB" w14:textId="77777777" w:rsidR="0070261A" w:rsidRDefault="0070261A" w:rsidP="00BF4501">
                <w:pPr>
                  <w:pStyle w:val="rightalignedtext"/>
                </w:pPr>
                <w:r>
                  <w:t>{City}, {State}, {Zip}</w:t>
                </w:r>
              </w:p>
              <w:p w14:paraId="48EF30C6" w14:textId="7A3EC3F3" w:rsidR="00BF4501" w:rsidRPr="001E3C2E" w:rsidRDefault="0070261A" w:rsidP="00BF4501">
                <w:pPr>
                  <w:pStyle w:val="rightalignedtext"/>
                </w:pPr>
                <w:r>
                  <w:t>{Country}</w:t>
                </w:r>
              </w:p>
            </w:sdtContent>
          </w:sdt>
          <w:sdt>
            <w:sdtPr>
              <w:id w:val="716560491"/>
              <w:placeholder>
                <w:docPart w:val="E464A1BBC3BDCC40A8CF8E9DCB8801C5"/>
              </w:placeholder>
            </w:sdtPr>
            <w:sdtEndPr/>
            <w:sdtContent>
              <w:p w14:paraId="1B2F0189" w14:textId="1F5E11A7" w:rsidR="00BF4501" w:rsidRDefault="0070261A" w:rsidP="00BF4501">
                <w:pPr>
                  <w:pStyle w:val="rightalignedtext"/>
                </w:pPr>
                <w:r>
                  <w:t>{</w:t>
                </w:r>
                <w:proofErr w:type="spellStart"/>
                <w:r>
                  <w:t>CustomerPhone</w:t>
                </w:r>
                <w:proofErr w:type="spellEnd"/>
                <w:r>
                  <w:t>}</w:t>
                </w:r>
              </w:p>
            </w:sdtContent>
          </w:sdt>
          <w:p w14:paraId="755AA3EE" w14:textId="6CC538F6" w:rsidR="00047F0F" w:rsidRPr="000E042A" w:rsidRDefault="00BF4501" w:rsidP="00BF4501">
            <w:pPr>
              <w:pStyle w:val="rightalignedtext"/>
            </w:pPr>
            <w:r>
              <w:t xml:space="preserve">Customer ID </w:t>
            </w:r>
            <w:sdt>
              <w:sdtPr>
                <w:id w:val="716560494"/>
                <w:placeholder>
                  <w:docPart w:val="E58C31D995D07C4DBF67F7A0690370A9"/>
                </w:placeholder>
              </w:sdtPr>
              <w:sdtEndPr/>
              <w:sdtContent>
                <w:r w:rsidR="0070261A">
                  <w:t>{</w:t>
                </w:r>
                <w:proofErr w:type="spellStart"/>
                <w:r w:rsidR="0070261A">
                  <w:t>CustomerId</w:t>
                </w:r>
                <w:proofErr w:type="spellEnd"/>
                <w:r w:rsidR="0070261A">
                  <w:t>}</w:t>
                </w:r>
              </w:sdtContent>
            </w:sdt>
          </w:p>
        </w:tc>
      </w:tr>
      <w:tr w:rsidR="00F67346" w14:paraId="1800DD3C" w14:textId="77777777">
        <w:trPr>
          <w:trHeight w:val="1155"/>
          <w:jc w:val="center"/>
        </w:trPr>
        <w:tc>
          <w:tcPr>
            <w:tcW w:w="542" w:type="dxa"/>
            <w:shd w:val="clear" w:color="auto" w:fill="auto"/>
            <w:tcMar>
              <w:top w:w="0" w:type="dxa"/>
            </w:tcMar>
          </w:tcPr>
          <w:p w14:paraId="6146206E" w14:textId="77777777" w:rsidR="00F67346" w:rsidRDefault="00F67346" w:rsidP="00047F0F">
            <w:pPr>
              <w:pStyle w:val="Headings"/>
            </w:pPr>
            <w:r>
              <w:t>Job</w:t>
            </w:r>
          </w:p>
        </w:tc>
        <w:sdt>
          <w:sdtPr>
            <w:id w:val="716560581"/>
            <w:placeholder>
              <w:docPart w:val="F753AB32567E764BA8E1068DE8070F57"/>
            </w:placeholder>
          </w:sdtPr>
          <w:sdtEndPr/>
          <w:sdtContent>
            <w:tc>
              <w:tcPr>
                <w:tcW w:w="6298" w:type="dxa"/>
                <w:gridSpan w:val="2"/>
                <w:shd w:val="clear" w:color="auto" w:fill="auto"/>
              </w:tcPr>
              <w:p w14:paraId="5A570C34" w14:textId="13BD0AEC" w:rsidR="00F67346" w:rsidRDefault="0070261A" w:rsidP="00BF4501">
                <w:pPr>
                  <w:pStyle w:val="leftalignedtext"/>
                </w:pPr>
                <w:proofErr w:type="spellStart"/>
                <w:r>
                  <w:t>Nový</w:t>
                </w:r>
                <w:proofErr w:type="spellEnd"/>
                <w:r>
                  <w:t xml:space="preserve"> objekt</w:t>
                </w:r>
              </w:p>
            </w:tc>
          </w:sdtContent>
        </w:sdt>
        <w:tc>
          <w:tcPr>
            <w:tcW w:w="900" w:type="dxa"/>
            <w:shd w:val="clear" w:color="auto" w:fill="auto"/>
          </w:tcPr>
          <w:p w14:paraId="587C047A" w14:textId="77777777" w:rsidR="00F67346" w:rsidRDefault="00F67346" w:rsidP="00F67346">
            <w:pPr>
              <w:pStyle w:val="Headings"/>
            </w:pPr>
            <w:r>
              <w:t>TO</w:t>
            </w:r>
          </w:p>
        </w:tc>
        <w:tc>
          <w:tcPr>
            <w:tcW w:w="2340" w:type="dxa"/>
            <w:vMerge/>
            <w:shd w:val="clear" w:color="auto" w:fill="auto"/>
          </w:tcPr>
          <w:p w14:paraId="28C49124" w14:textId="77777777" w:rsidR="00F67346" w:rsidRPr="000E042A" w:rsidRDefault="00F67346" w:rsidP="00F67346">
            <w:pPr>
              <w:pStyle w:val="rightalignedtext"/>
            </w:pPr>
          </w:p>
        </w:tc>
      </w:tr>
    </w:tbl>
    <w:p w14:paraId="74340163" w14:textId="77777777" w:rsidR="00954EF9" w:rsidRDefault="00954EF9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74"/>
        <w:gridCol w:w="1397"/>
        <w:gridCol w:w="3673"/>
        <w:gridCol w:w="1589"/>
        <w:gridCol w:w="1847"/>
      </w:tblGrid>
      <w:tr w:rsidR="0070261A" w:rsidRPr="001E3C2E" w14:paraId="41F45EFF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A2634D2" w14:textId="77777777" w:rsidR="000F2D5C" w:rsidRPr="001E3C2E" w:rsidRDefault="000F2D5C" w:rsidP="006A5D45">
            <w:pPr>
              <w:pStyle w:val="ColumnHeadings"/>
            </w:pPr>
            <w:r>
              <w:t>Quantity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6C50785" w14:textId="77777777" w:rsidR="000F2D5C" w:rsidRPr="001E3C2E" w:rsidRDefault="000F2D5C" w:rsidP="006A5D45">
            <w:pPr>
              <w:pStyle w:val="ColumnHeadings"/>
            </w:pPr>
            <w:r>
              <w:t>Item #</w:t>
            </w:r>
          </w:p>
        </w:tc>
        <w:tc>
          <w:tcPr>
            <w:tcW w:w="42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FBE7219" w14:textId="77777777" w:rsidR="000F2D5C" w:rsidRPr="001E3C2E" w:rsidRDefault="000F2D5C" w:rsidP="006A5D45">
            <w:pPr>
              <w:pStyle w:val="ColumnHeadings"/>
            </w:pPr>
            <w:r>
              <w:t>Description</w:t>
            </w:r>
          </w:p>
        </w:tc>
        <w:tc>
          <w:tcPr>
            <w:tcW w:w="166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82C21CB" w14:textId="77777777" w:rsidR="000F2D5C" w:rsidRPr="001E3C2E" w:rsidRDefault="000F2D5C" w:rsidP="006A5D45">
            <w:pPr>
              <w:pStyle w:val="ColumnHeadings"/>
            </w:pPr>
            <w:r>
              <w:t>Unit Price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0193432" w14:textId="77777777" w:rsidR="000F2D5C" w:rsidRPr="001E3C2E" w:rsidRDefault="000F2D5C" w:rsidP="006A5D45">
            <w:pPr>
              <w:pStyle w:val="ColumnHeadings"/>
            </w:pPr>
            <w:r>
              <w:t>Line Total</w:t>
            </w:r>
          </w:p>
        </w:tc>
      </w:tr>
      <w:tr w:rsidR="0070261A" w:rsidRPr="001C2122" w14:paraId="0CD2FC4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ED27A4" w14:textId="6B32AE90" w:rsidR="000F2D5C" w:rsidRPr="001E3C2E" w:rsidRDefault="0070261A" w:rsidP="00704C33">
            <w:r>
              <w:t>{#</w:t>
            </w:r>
            <w:proofErr w:type="gramStart"/>
            <w:r>
              <w:t>Items}{</w:t>
            </w:r>
            <w:proofErr w:type="gramEnd"/>
            <w:r>
              <w:t>Item_Qty}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169199" w14:textId="4E4B68CF" w:rsidR="000F2D5C" w:rsidRPr="001E3C2E" w:rsidRDefault="0070261A" w:rsidP="00704C33">
            <w:r>
              <w:t>{</w:t>
            </w:r>
            <w:proofErr w:type="spellStart"/>
            <w:r>
              <w:t>Item_Number</w:t>
            </w:r>
            <w:proofErr w:type="spellEnd"/>
            <w:r>
              <w:t>}</w:t>
            </w:r>
          </w:p>
        </w:tc>
        <w:tc>
          <w:tcPr>
            <w:tcW w:w="425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DC7E4F" w14:textId="41D7B7BD" w:rsidR="000F2D5C" w:rsidRPr="001E3C2E" w:rsidRDefault="0070261A" w:rsidP="00704C33">
            <w:r>
              <w:t>{</w:t>
            </w:r>
            <w:proofErr w:type="spellStart"/>
            <w:r>
              <w:t>Item_Description</w:t>
            </w:r>
            <w:proofErr w:type="spellEnd"/>
            <w:r>
              <w:t>}</w:t>
            </w:r>
          </w:p>
        </w:tc>
        <w:tc>
          <w:tcPr>
            <w:tcW w:w="166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CE693D5" w14:textId="67B9B411" w:rsidR="000F2D5C" w:rsidRPr="001C2122" w:rsidRDefault="0070261A" w:rsidP="000F2D5C">
            <w:pPr>
              <w:pStyle w:val="Amount"/>
            </w:pPr>
            <w:r>
              <w:t>{</w:t>
            </w:r>
            <w:proofErr w:type="spellStart"/>
            <w:r>
              <w:t>Item_Price</w:t>
            </w:r>
            <w:proofErr w:type="spellEnd"/>
            <w:r>
              <w:t>}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C24B63" w14:textId="2AC44C53" w:rsidR="000F2D5C" w:rsidRPr="001C2122" w:rsidRDefault="0070261A" w:rsidP="009D7158">
            <w:pPr>
              <w:pStyle w:val="Amount"/>
            </w:pPr>
            <w:r>
              <w:t>{</w:t>
            </w:r>
            <w:proofErr w:type="spellStart"/>
            <w:r>
              <w:t>Item_</w:t>
            </w:r>
            <w:proofErr w:type="gramStart"/>
            <w:r>
              <w:t>Price</w:t>
            </w:r>
            <w:proofErr w:type="spellEnd"/>
            <w:r>
              <w:t>}{</w:t>
            </w:r>
            <w:proofErr w:type="gramEnd"/>
            <w:r>
              <w:t>/Items}</w:t>
            </w:r>
          </w:p>
        </w:tc>
      </w:tr>
      <w:tr w:rsidR="0070261A" w:rsidRPr="001C2122" w14:paraId="1210D62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5258F3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CF496EF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4F3A1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75954C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ED5CE0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6C53A75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F4EC77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1205797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0CD04D6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3F5C6E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DC9EE3C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91DC57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76058FE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642F4D9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B7E3D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ADE74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8FA0EF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A202831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2E565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B3A3E6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8A362E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171D07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C163D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ABF885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B2A7A8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6D6B94B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68F1CE1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53CB23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A4F10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EE11811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0DF240F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B775034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B4CC54A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397F07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CAEC89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5EA210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6504EA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7A5C74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33980A5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08FDC1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FB975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BDBC6B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02C2E4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FB967E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4C94EB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DEA94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12372E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3F6151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9641135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EF50236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6290E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5EE6F5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CF1F72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8F58440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2948B98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BC1771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5DC1FF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C43A3A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FA8CB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7736CBD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DF6C6F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F4FA85B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DFA7037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AFE0EC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5489C9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2C8386FC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C37FA6A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8E643C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3A846B0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AC8F34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FE7962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6758C2E3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DE37F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166823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A5B2EC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CDE804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4ACAF5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20C22D9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3396CE9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D140D72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54B058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FE0951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B8511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700727D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6A18E7C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E418F8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9EA78C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8EB4AD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B60C6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FBE7618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D90E562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ABCBEF0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5F5CAF6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782E09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8AF3F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2325E28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C53A02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14F168C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20DF10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1A395D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176261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42798C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7127B7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0D9849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97E54A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440745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D7D58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8F7033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1DB481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A2B65F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3B1793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046408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A7E43AC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EDB4435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7441F43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B7040F5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C78B4F8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C3703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B61F4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5299CA33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D47580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AC9DF3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341CB7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3E5D1E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7870A10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F78668C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 w:val="restart"/>
            <w:tcBorders>
              <w:top w:val="single" w:sz="4" w:space="0" w:color="B0CCB0" w:themeColor="accent2"/>
              <w:left w:val="nil"/>
              <w:right w:val="nil"/>
            </w:tcBorders>
            <w:shd w:val="clear" w:color="auto" w:fill="auto"/>
            <w:vAlign w:val="center"/>
          </w:tcPr>
          <w:p w14:paraId="70EEDDD1" w14:textId="77777777" w:rsidR="00202E66" w:rsidRPr="001E3C2E" w:rsidRDefault="00202E66" w:rsidP="00704C33"/>
        </w:tc>
        <w:tc>
          <w:tcPr>
            <w:tcW w:w="1667" w:type="dxa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C08C38" w14:textId="77777777" w:rsidR="00202E66" w:rsidRPr="001E3C2E" w:rsidRDefault="00202E66" w:rsidP="005B0FB5">
            <w:pPr>
              <w:pStyle w:val="rightalignedtext"/>
            </w:pPr>
            <w:r>
              <w:t>Subtotal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00C65" w14:textId="57AB3B87" w:rsidR="00202E66" w:rsidRPr="001C2122" w:rsidRDefault="0070261A" w:rsidP="009D7158">
            <w:pPr>
              <w:pStyle w:val="Amount"/>
            </w:pPr>
            <w:r>
              <w:t>{</w:t>
            </w:r>
            <w:proofErr w:type="spellStart"/>
            <w:r>
              <w:t>TotalEx</w:t>
            </w:r>
            <w:proofErr w:type="spellEnd"/>
            <w:r>
              <w:t>}</w:t>
            </w:r>
          </w:p>
        </w:tc>
      </w:tr>
      <w:tr w:rsidR="0070261A" w:rsidRPr="001C2122" w14:paraId="20494024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02B30C" w14:textId="77777777" w:rsidR="00202E66" w:rsidRPr="001E3C2E" w:rsidRDefault="00202E66" w:rsidP="00704C33"/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79B90F4" w14:textId="77777777" w:rsidR="00202E66" w:rsidRPr="001E3C2E" w:rsidRDefault="00202E66" w:rsidP="005B0FB5">
            <w:pPr>
              <w:pStyle w:val="rightalignedtext"/>
            </w:pPr>
            <w:r>
              <w:t>Sales Tax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6149FF4" w14:textId="466B27E0" w:rsidR="00202E66" w:rsidRPr="001C2122" w:rsidRDefault="0070261A" w:rsidP="009D7158">
            <w:pPr>
              <w:pStyle w:val="Amount"/>
            </w:pPr>
            <w:r>
              <w:t>{</w:t>
            </w:r>
            <w:proofErr w:type="spellStart"/>
            <w:r>
              <w:t>SalesTax</w:t>
            </w:r>
            <w:proofErr w:type="spellEnd"/>
            <w:r>
              <w:t>}</w:t>
            </w:r>
          </w:p>
        </w:tc>
      </w:tr>
      <w:tr w:rsidR="0070261A" w:rsidRPr="001C2122" w14:paraId="54B067FF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E5927" w14:textId="77777777" w:rsidR="00202E66" w:rsidRPr="001E3C2E" w:rsidRDefault="00202E66" w:rsidP="00704C33"/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E1F1039" w14:textId="77777777" w:rsidR="00202E66" w:rsidRPr="001E3C2E" w:rsidRDefault="00202E66" w:rsidP="005B0FB5">
            <w:pPr>
              <w:pStyle w:val="rightalignedtext"/>
            </w:pPr>
            <w:r>
              <w:t>Total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BE397E" w14:textId="68F777AD" w:rsidR="00202E66" w:rsidRPr="001C2122" w:rsidRDefault="0070261A" w:rsidP="009D7158">
            <w:pPr>
              <w:pStyle w:val="Amount"/>
            </w:pPr>
            <w:r>
              <w:t>{</w:t>
            </w:r>
            <w:proofErr w:type="spellStart"/>
            <w:r>
              <w:t>TotalPrice</w:t>
            </w:r>
            <w:proofErr w:type="spellEnd"/>
            <w:r>
              <w:t>}</w:t>
            </w:r>
          </w:p>
        </w:tc>
      </w:tr>
    </w:tbl>
    <w:p w14:paraId="0E927795" w14:textId="77777777" w:rsidR="00CA1C8D" w:rsidRPr="00BF4501" w:rsidRDefault="0070261A" w:rsidP="00BF4501">
      <w:pPr>
        <w:pStyle w:val="lowercenteredtext"/>
      </w:pPr>
      <w:sdt>
        <w:sdtPr>
          <w:id w:val="716560525"/>
          <w:placeholder>
            <w:docPart w:val="8BB205B281DF6C41A26999E8D2E8B321"/>
          </w:placeholder>
          <w:showingPlcHdr/>
        </w:sdtPr>
        <w:sdtEndPr/>
        <w:sdtContent>
          <w:r w:rsidR="00BF4501" w:rsidRPr="00BF4501">
            <w:t>[Your Company Name]</w:t>
          </w:r>
        </w:sdtContent>
      </w:sdt>
      <w:r w:rsidR="00BF4501" w:rsidRPr="00BF4501">
        <w:t xml:space="preserve">  </w:t>
      </w:r>
      <w:sdt>
        <w:sdtPr>
          <w:id w:val="716560527"/>
          <w:placeholder>
            <w:docPart w:val="90286626FD9A7C43A130AC39FD94EF04"/>
          </w:placeholder>
          <w:showingPlcHdr/>
        </w:sdtPr>
        <w:sdtEndPr/>
        <w:sdtContent>
          <w:r w:rsidR="00BF4501" w:rsidRPr="00BF4501">
            <w:t>[Street Address]</w:t>
          </w:r>
        </w:sdtContent>
      </w:sdt>
      <w:r w:rsidR="00BF4501" w:rsidRPr="00BF4501">
        <w:t xml:space="preserve">, </w:t>
      </w:r>
      <w:sdt>
        <w:sdtPr>
          <w:id w:val="716560530"/>
          <w:placeholder>
            <w:docPart w:val="0958DD0E0C5A564591DACD33ED8C6580"/>
          </w:placeholder>
          <w:showingPlcHdr/>
        </w:sdtPr>
        <w:sdtEndPr/>
        <w:sdtContent>
          <w:r w:rsidR="00BF4501" w:rsidRPr="00BF4501">
            <w:t xml:space="preserve">[City, </w:t>
          </w:r>
          <w:proofErr w:type="gramStart"/>
          <w:r w:rsidR="00BF4501" w:rsidRPr="00BF4501">
            <w:t>ST  ZIP</w:t>
          </w:r>
          <w:proofErr w:type="gramEnd"/>
          <w:r w:rsidR="00BF4501" w:rsidRPr="00BF4501">
            <w:t xml:space="preserve"> Code]</w:t>
          </w:r>
        </w:sdtContent>
      </w:sdt>
      <w:r w:rsidR="00BF4501" w:rsidRPr="00BF4501">
        <w:t xml:space="preserve">  Phone </w:t>
      </w:r>
      <w:sdt>
        <w:sdtPr>
          <w:id w:val="716560532"/>
          <w:placeholder>
            <w:docPart w:val="E3071FEBA5EBC04C909A59B4587AB8D4"/>
          </w:placeholder>
          <w:showingPlcHdr/>
        </w:sdtPr>
        <w:sdtEndPr/>
        <w:sdtContent>
          <w:r w:rsidR="00BF4501" w:rsidRPr="00BF4501">
            <w:t>[000-000-0000]</w:t>
          </w:r>
        </w:sdtContent>
      </w:sdt>
      <w:r w:rsidR="00BF4501" w:rsidRPr="00BF4501">
        <w:t xml:space="preserve">  Fax </w:t>
      </w:r>
      <w:sdt>
        <w:sdtPr>
          <w:id w:val="716560539"/>
          <w:placeholder>
            <w:docPart w:val="1CBC44A50DF2684F8679533E7C6CA936"/>
          </w:placeholder>
          <w:showingPlcHdr/>
        </w:sdtPr>
        <w:sdtEndPr/>
        <w:sdtContent>
          <w:r w:rsidR="00BF4501" w:rsidRPr="00BF4501">
            <w:t>[000-000-0000]</w:t>
          </w:r>
        </w:sdtContent>
      </w:sdt>
      <w:r w:rsidR="00BF4501" w:rsidRPr="00BF4501">
        <w:t xml:space="preserve">  </w:t>
      </w:r>
      <w:sdt>
        <w:sdtPr>
          <w:id w:val="716560542"/>
          <w:placeholder>
            <w:docPart w:val="0CA7721B4217484EB60D2F62A7DE081F"/>
          </w:placeholder>
          <w:showingPlcHdr/>
        </w:sdtPr>
        <w:sdtEndPr/>
        <w:sdtContent>
          <w:r w:rsidR="00BF4501" w:rsidRPr="00BF4501">
            <w:t>[e-mail]</w:t>
          </w:r>
        </w:sdtContent>
      </w:sdt>
    </w:p>
    <w:sectPr w:rsidR="00CA1C8D" w:rsidRPr="00BF4501" w:rsidSect="00235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A"/>
    <w:rsid w:val="00010191"/>
    <w:rsid w:val="00047F0F"/>
    <w:rsid w:val="000653AC"/>
    <w:rsid w:val="000E042A"/>
    <w:rsid w:val="000F2D5C"/>
    <w:rsid w:val="000F6B47"/>
    <w:rsid w:val="000F7D4F"/>
    <w:rsid w:val="00140EA0"/>
    <w:rsid w:val="001B30ED"/>
    <w:rsid w:val="00202E66"/>
    <w:rsid w:val="00235D85"/>
    <w:rsid w:val="00245463"/>
    <w:rsid w:val="002523E9"/>
    <w:rsid w:val="00272EA7"/>
    <w:rsid w:val="002F6035"/>
    <w:rsid w:val="00311C97"/>
    <w:rsid w:val="003272DA"/>
    <w:rsid w:val="003E5FCD"/>
    <w:rsid w:val="00427D19"/>
    <w:rsid w:val="00442CDA"/>
    <w:rsid w:val="0045588D"/>
    <w:rsid w:val="004F0260"/>
    <w:rsid w:val="004F202D"/>
    <w:rsid w:val="005209B5"/>
    <w:rsid w:val="005540EE"/>
    <w:rsid w:val="005B0FB5"/>
    <w:rsid w:val="006A5D45"/>
    <w:rsid w:val="006F1903"/>
    <w:rsid w:val="0070261A"/>
    <w:rsid w:val="00704C33"/>
    <w:rsid w:val="0073469B"/>
    <w:rsid w:val="007A323C"/>
    <w:rsid w:val="007B38EB"/>
    <w:rsid w:val="00820427"/>
    <w:rsid w:val="00841F09"/>
    <w:rsid w:val="008454D8"/>
    <w:rsid w:val="008C5A0E"/>
    <w:rsid w:val="008E45DF"/>
    <w:rsid w:val="00954EF9"/>
    <w:rsid w:val="009D7158"/>
    <w:rsid w:val="00A37322"/>
    <w:rsid w:val="00A472D4"/>
    <w:rsid w:val="00A63377"/>
    <w:rsid w:val="00A87BAC"/>
    <w:rsid w:val="00A908B1"/>
    <w:rsid w:val="00AD6E6B"/>
    <w:rsid w:val="00B02780"/>
    <w:rsid w:val="00BF4501"/>
    <w:rsid w:val="00C50F0E"/>
    <w:rsid w:val="00CA1C8D"/>
    <w:rsid w:val="00D03447"/>
    <w:rsid w:val="00D719AB"/>
    <w:rsid w:val="00D824D4"/>
    <w:rsid w:val="00E020A7"/>
    <w:rsid w:val="00E32177"/>
    <w:rsid w:val="00E47F00"/>
    <w:rsid w:val="00EB4F05"/>
    <w:rsid w:val="00F32093"/>
    <w:rsid w:val="00F67346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2D741D"/>
  <w15:docId w15:val="{EFDACFDF-3529-5147-AF70-5157D719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37322"/>
    <w:rPr>
      <w:rFonts w:asciiTheme="minorHAnsi" w:hAnsiTheme="minorHAnsi"/>
      <w:sz w:val="16"/>
      <w:szCs w:val="24"/>
    </w:rPr>
  </w:style>
  <w:style w:type="paragraph" w:styleId="Nadpis1">
    <w:name w:val="heading 1"/>
    <w:basedOn w:val="Normln"/>
    <w:next w:val="Normln"/>
    <w:autoRedefine/>
    <w:qFormat/>
    <w:rsid w:val="00A37322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Nadpis2">
    <w:name w:val="heading 2"/>
    <w:basedOn w:val="Normln"/>
    <w:next w:val="Normln"/>
    <w:qFormat/>
    <w:rsid w:val="00A37322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A37322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mount">
    <w:name w:val="Amount"/>
    <w:basedOn w:val="Normln"/>
    <w:rsid w:val="003E5FCD"/>
    <w:pPr>
      <w:jc w:val="right"/>
    </w:pPr>
  </w:style>
  <w:style w:type="paragraph" w:customStyle="1" w:styleId="DateandNumber">
    <w:name w:val="Date and Number"/>
    <w:basedOn w:val="Normln"/>
    <w:rsid w:val="00A37322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Headings">
    <w:name w:val="Headings"/>
    <w:basedOn w:val="rightalignedtext"/>
    <w:rsid w:val="00A37322"/>
    <w:rPr>
      <w:rFonts w:asciiTheme="majorHAnsi" w:hAnsiTheme="majorHAnsi"/>
      <w:caps/>
    </w:rPr>
  </w:style>
  <w:style w:type="paragraph" w:customStyle="1" w:styleId="Slogan">
    <w:name w:val="Slogan"/>
    <w:basedOn w:val="Nadpis3"/>
    <w:rsid w:val="00A37322"/>
    <w:pPr>
      <w:keepNext w:val="0"/>
      <w:spacing w:before="0"/>
    </w:pPr>
    <w:rPr>
      <w:rFonts w:asciiTheme="minorHAnsi" w:hAnsiTheme="minorHAnsi" w:cs="Times New Roman"/>
      <w:bCs w:val="0"/>
      <w:i/>
      <w:color w:val="808080" w:themeColor="background1" w:themeShade="80"/>
      <w:spacing w:val="4"/>
      <w:sz w:val="16"/>
      <w:szCs w:val="18"/>
    </w:rPr>
  </w:style>
  <w:style w:type="paragraph" w:customStyle="1" w:styleId="leftalignedtext">
    <w:name w:val="left aligned text"/>
    <w:basedOn w:val="rightalignedtext"/>
    <w:rsid w:val="00A37322"/>
    <w:pPr>
      <w:jc w:val="left"/>
    </w:pPr>
    <w:rPr>
      <w:bCs/>
      <w:szCs w:val="20"/>
    </w:rPr>
  </w:style>
  <w:style w:type="paragraph" w:customStyle="1" w:styleId="ColumnHeadings">
    <w:name w:val="Column Headings"/>
    <w:basedOn w:val="Nadpis2"/>
    <w:autoRedefine/>
    <w:rsid w:val="00A37322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styleId="Textbubliny">
    <w:name w:val="Balloon Text"/>
    <w:basedOn w:val="Normln"/>
    <w:link w:val="TextbublinyChar"/>
    <w:rsid w:val="00D03447"/>
    <w:rPr>
      <w:rFonts w:ascii="Tahoma" w:hAnsi="Tahoma" w:cs="Tahoma"/>
      <w:szCs w:val="16"/>
    </w:rPr>
  </w:style>
  <w:style w:type="paragraph" w:customStyle="1" w:styleId="Loweraddress">
    <w:name w:val="Lower address"/>
    <w:basedOn w:val="Normln"/>
    <w:rsid w:val="00A37322"/>
    <w:pPr>
      <w:spacing w:before="660"/>
      <w:jc w:val="center"/>
    </w:pPr>
    <w:rPr>
      <w:color w:val="B0CCB0" w:themeColor="accent2"/>
      <w:szCs w:val="18"/>
    </w:rPr>
  </w:style>
  <w:style w:type="character" w:customStyle="1" w:styleId="TextbublinyChar">
    <w:name w:val="Text bubliny Char"/>
    <w:basedOn w:val="Standardnpsmoodstavce"/>
    <w:link w:val="Textbubliny"/>
    <w:rsid w:val="00D0344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F4501"/>
    <w:rPr>
      <w:color w:val="808080"/>
    </w:rPr>
  </w:style>
  <w:style w:type="paragraph" w:customStyle="1" w:styleId="rightalignedtext">
    <w:name w:val="right aligned text"/>
    <w:basedOn w:val="Normln"/>
    <w:rsid w:val="00A37322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owercenteredtext">
    <w:name w:val="lower centered text"/>
    <w:basedOn w:val="Normln"/>
    <w:rsid w:val="00BF4501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dimfoldyna/Downloads/tf1037732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AC7ED34237594391A9E8C68BBEA1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7A0B90-0D39-ED4F-9DED-B5945A65AC5F}"/>
      </w:docPartPr>
      <w:docPartBody>
        <w:p w:rsidR="00000000" w:rsidRDefault="00107D4F">
          <w:pPr>
            <w:pStyle w:val="9FAC7ED34237594391A9E8C68BBEA184"/>
          </w:pPr>
          <w:r>
            <w:t>[Your company slogan]</w:t>
          </w:r>
        </w:p>
      </w:docPartBody>
    </w:docPart>
    <w:docPart>
      <w:docPartPr>
        <w:name w:val="67EF61835EAD7D439EB5956D33D3FAB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BE277E8-9B7C-ED48-A133-2D9FF718C4AF}"/>
      </w:docPartPr>
      <w:docPartBody>
        <w:p w:rsidR="00000000" w:rsidRDefault="00107D4F">
          <w:pPr>
            <w:pStyle w:val="67EF61835EAD7D439EB5956D33D3FAB5"/>
          </w:pPr>
          <w:r>
            <w:rPr>
              <w:rStyle w:val="Zstupntext"/>
            </w:rPr>
            <w:t>[Enter date]</w:t>
          </w:r>
        </w:p>
      </w:docPartBody>
    </w:docPart>
    <w:docPart>
      <w:docPartPr>
        <w:name w:val="EAD19CC255CA7349A7B09827056F06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79C3A0-3EFD-CF44-B9D7-D75D3B47531A}"/>
      </w:docPartPr>
      <w:docPartBody>
        <w:p w:rsidR="00000000" w:rsidRDefault="00107D4F">
          <w:pPr>
            <w:pStyle w:val="EAD19CC255CA7349A7B09827056F06C8"/>
          </w:pPr>
          <w:r>
            <w:t>[100]</w:t>
          </w:r>
        </w:p>
      </w:docPartBody>
    </w:docPart>
    <w:docPart>
      <w:docPartPr>
        <w:name w:val="72CF19DD3F3C9D4EAE6DDBFC2A8D35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0D1C9D2-5862-1645-9ABB-6569DF220938}"/>
      </w:docPartPr>
      <w:docPartBody>
        <w:p w:rsidR="00000000" w:rsidRDefault="00107D4F">
          <w:pPr>
            <w:pStyle w:val="72CF19DD3F3C9D4EAE6DDBFC2A8D3529"/>
          </w:pPr>
          <w:r>
            <w:rPr>
              <w:rStyle w:val="Zstupntext"/>
            </w:rPr>
            <w:t>[Name]</w:t>
          </w:r>
        </w:p>
      </w:docPartBody>
    </w:docPart>
    <w:docPart>
      <w:docPartPr>
        <w:name w:val="2D439713E30E374E990A340B1C249C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E36CF16-CF1C-7947-AF0B-9BC761D3A517}"/>
      </w:docPartPr>
      <w:docPartBody>
        <w:p w:rsidR="00000000" w:rsidRDefault="00107D4F">
          <w:pPr>
            <w:pStyle w:val="2D439713E30E374E990A340B1C249C65"/>
          </w:pPr>
          <w:r>
            <w:t>[Company Name]</w:t>
          </w:r>
        </w:p>
      </w:docPartBody>
    </w:docPart>
    <w:docPart>
      <w:docPartPr>
        <w:name w:val="39EDFF291BC8AB4C9F37C69DFCA4809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40F846-2F65-D846-A2F4-6F7145476752}"/>
      </w:docPartPr>
      <w:docPartBody>
        <w:p w:rsidR="00000000" w:rsidRDefault="00107D4F">
          <w:pPr>
            <w:pStyle w:val="39EDFF291BC8AB4C9F37C69DFCA48092"/>
          </w:pPr>
          <w:r>
            <w:t>[Street Address]</w:t>
          </w:r>
        </w:p>
      </w:docPartBody>
    </w:docPart>
    <w:docPart>
      <w:docPartPr>
        <w:name w:val="6FB7A18A6149574A9582307E926C01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6218FA-271E-9944-BE83-3E796FDFE70E}"/>
      </w:docPartPr>
      <w:docPartBody>
        <w:p w:rsidR="00000000" w:rsidRDefault="00107D4F">
          <w:pPr>
            <w:pStyle w:val="6FB7A18A6149574A9582307E926C01D8"/>
          </w:pPr>
          <w:r>
            <w:rPr>
              <w:rStyle w:val="Zstupntext"/>
            </w:rPr>
            <w:t>[City, ST  ZIP Code]</w:t>
          </w:r>
        </w:p>
      </w:docPartBody>
    </w:docPart>
    <w:docPart>
      <w:docPartPr>
        <w:name w:val="E464A1BBC3BDCC40A8CF8E9DCB8801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1580E82-F74A-8946-8561-628D44F6C9EC}"/>
      </w:docPartPr>
      <w:docPartBody>
        <w:p w:rsidR="00000000" w:rsidRDefault="00107D4F">
          <w:pPr>
            <w:pStyle w:val="E464A1BBC3BDCC40A8CF8E9DCB8801C5"/>
          </w:pPr>
          <w:r>
            <w:t>[Phone]</w:t>
          </w:r>
        </w:p>
      </w:docPartBody>
    </w:docPart>
    <w:docPart>
      <w:docPartPr>
        <w:name w:val="E58C31D995D07C4DBF67F7A0690370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A2CC25-370D-8E48-8ADA-CD228CAA0E5D}"/>
      </w:docPartPr>
      <w:docPartBody>
        <w:p w:rsidR="00000000" w:rsidRDefault="00107D4F">
          <w:pPr>
            <w:pStyle w:val="E58C31D995D07C4DBF67F7A0690370A9"/>
          </w:pPr>
          <w:r>
            <w:t>[ABC12345]</w:t>
          </w:r>
        </w:p>
      </w:docPartBody>
    </w:docPart>
    <w:docPart>
      <w:docPartPr>
        <w:name w:val="F753AB32567E764BA8E1068DE8070F5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5460DC5-7E8A-8848-A305-8AA8268203C6}"/>
      </w:docPartPr>
      <w:docPartBody>
        <w:p w:rsidR="00000000" w:rsidRDefault="00107D4F">
          <w:pPr>
            <w:pStyle w:val="F753AB32567E764BA8E1068DE8070F57"/>
          </w:pPr>
          <w:r>
            <w:t>[Job description]</w:t>
          </w:r>
        </w:p>
      </w:docPartBody>
    </w:docPart>
    <w:docPart>
      <w:docPartPr>
        <w:name w:val="8BB205B281DF6C41A26999E8D2E8B3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D2258-4312-A24B-A60E-CD23091C31CD}"/>
      </w:docPartPr>
      <w:docPartBody>
        <w:p w:rsidR="00000000" w:rsidRDefault="00107D4F">
          <w:pPr>
            <w:pStyle w:val="8BB205B281DF6C41A26999E8D2E8B321"/>
          </w:pPr>
          <w:r w:rsidRPr="00BF4501">
            <w:t>[Your Company Name]</w:t>
          </w:r>
        </w:p>
      </w:docPartBody>
    </w:docPart>
    <w:docPart>
      <w:docPartPr>
        <w:name w:val="90286626FD9A7C43A130AC39FD94EF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83191E-1180-FF41-86D2-E34F69342009}"/>
      </w:docPartPr>
      <w:docPartBody>
        <w:p w:rsidR="00000000" w:rsidRDefault="00107D4F">
          <w:pPr>
            <w:pStyle w:val="90286626FD9A7C43A130AC39FD94EF04"/>
          </w:pPr>
          <w:r w:rsidRPr="00BF4501">
            <w:t>[Street Address]</w:t>
          </w:r>
        </w:p>
      </w:docPartBody>
    </w:docPart>
    <w:docPart>
      <w:docPartPr>
        <w:name w:val="0958DD0E0C5A564591DACD33ED8C65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B11483-4AAC-4541-BAAD-6091B35DD48F}"/>
      </w:docPartPr>
      <w:docPartBody>
        <w:p w:rsidR="00000000" w:rsidRDefault="00107D4F">
          <w:pPr>
            <w:pStyle w:val="0958DD0E0C5A564591DACD33ED8C6580"/>
          </w:pPr>
          <w:r w:rsidRPr="00BF4501">
            <w:t>[City, ST  ZIP Code]</w:t>
          </w:r>
        </w:p>
      </w:docPartBody>
    </w:docPart>
    <w:docPart>
      <w:docPartPr>
        <w:name w:val="E3071FEBA5EBC04C909A59B4587AB8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DEE7DD1-A22B-BA4C-8E0A-1D7199F57957}"/>
      </w:docPartPr>
      <w:docPartBody>
        <w:p w:rsidR="00000000" w:rsidRDefault="00107D4F">
          <w:pPr>
            <w:pStyle w:val="E3071FEBA5EBC04C909A59B4587AB8D4"/>
          </w:pPr>
          <w:r w:rsidRPr="00BF4501">
            <w:t>[000-000-0000]</w:t>
          </w:r>
        </w:p>
      </w:docPartBody>
    </w:docPart>
    <w:docPart>
      <w:docPartPr>
        <w:name w:val="1CBC44A50DF2684F8679533E7C6CA9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628AD6-EE63-AD4E-84FA-2898625D9713}"/>
      </w:docPartPr>
      <w:docPartBody>
        <w:p w:rsidR="00000000" w:rsidRDefault="00107D4F">
          <w:pPr>
            <w:pStyle w:val="1CBC44A50DF2684F8679533E7C6CA936"/>
          </w:pPr>
          <w:r w:rsidRPr="00BF4501">
            <w:t>[000-000-0000]</w:t>
          </w:r>
        </w:p>
      </w:docPartBody>
    </w:docPart>
    <w:docPart>
      <w:docPartPr>
        <w:name w:val="0CA7721B4217484EB60D2F62A7DE08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A98C17-D9B2-734C-ADB1-02A897FF9479}"/>
      </w:docPartPr>
      <w:docPartBody>
        <w:p w:rsidR="00000000" w:rsidRDefault="00107D4F">
          <w:pPr>
            <w:pStyle w:val="0CA7721B4217484EB60D2F62A7DE081F"/>
          </w:pPr>
          <w:r w:rsidRPr="00BF4501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55"/>
    <w:rsid w:val="00107D4F"/>
    <w:rsid w:val="00C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FAC7ED34237594391A9E8C68BBEA184">
    <w:name w:val="9FAC7ED34237594391A9E8C68BBEA184"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67EF61835EAD7D439EB5956D33D3FAB5">
    <w:name w:val="67EF61835EAD7D439EB5956D33D3FAB5"/>
  </w:style>
  <w:style w:type="paragraph" w:customStyle="1" w:styleId="EAD19CC255CA7349A7B09827056F06C8">
    <w:name w:val="EAD19CC255CA7349A7B09827056F06C8"/>
  </w:style>
  <w:style w:type="paragraph" w:customStyle="1" w:styleId="72CF19DD3F3C9D4EAE6DDBFC2A8D3529">
    <w:name w:val="72CF19DD3F3C9D4EAE6DDBFC2A8D3529"/>
  </w:style>
  <w:style w:type="paragraph" w:customStyle="1" w:styleId="2D439713E30E374E990A340B1C249C65">
    <w:name w:val="2D439713E30E374E990A340B1C249C65"/>
  </w:style>
  <w:style w:type="paragraph" w:customStyle="1" w:styleId="39EDFF291BC8AB4C9F37C69DFCA48092">
    <w:name w:val="39EDFF291BC8AB4C9F37C69DFCA48092"/>
  </w:style>
  <w:style w:type="paragraph" w:customStyle="1" w:styleId="6FB7A18A6149574A9582307E926C01D8">
    <w:name w:val="6FB7A18A6149574A9582307E926C01D8"/>
  </w:style>
  <w:style w:type="paragraph" w:customStyle="1" w:styleId="E464A1BBC3BDCC40A8CF8E9DCB8801C5">
    <w:name w:val="E464A1BBC3BDCC40A8CF8E9DCB8801C5"/>
  </w:style>
  <w:style w:type="paragraph" w:customStyle="1" w:styleId="E58C31D995D07C4DBF67F7A0690370A9">
    <w:name w:val="E58C31D995D07C4DBF67F7A0690370A9"/>
  </w:style>
  <w:style w:type="paragraph" w:customStyle="1" w:styleId="F753AB32567E764BA8E1068DE8070F57">
    <w:name w:val="F753AB32567E764BA8E1068DE8070F57"/>
  </w:style>
  <w:style w:type="paragraph" w:customStyle="1" w:styleId="8BB205B281DF6C41A26999E8D2E8B321">
    <w:name w:val="8BB205B281DF6C41A26999E8D2E8B321"/>
  </w:style>
  <w:style w:type="paragraph" w:customStyle="1" w:styleId="90286626FD9A7C43A130AC39FD94EF04">
    <w:name w:val="90286626FD9A7C43A130AC39FD94EF04"/>
  </w:style>
  <w:style w:type="paragraph" w:customStyle="1" w:styleId="0958DD0E0C5A564591DACD33ED8C6580">
    <w:name w:val="0958DD0E0C5A564591DACD33ED8C6580"/>
  </w:style>
  <w:style w:type="paragraph" w:customStyle="1" w:styleId="E3071FEBA5EBC04C909A59B4587AB8D4">
    <w:name w:val="E3071FEBA5EBC04C909A59B4587AB8D4"/>
  </w:style>
  <w:style w:type="paragraph" w:customStyle="1" w:styleId="1CBC44A50DF2684F8679533E7C6CA936">
    <w:name w:val="1CBC44A50DF2684F8679533E7C6CA936"/>
  </w:style>
  <w:style w:type="paragraph" w:customStyle="1" w:styleId="0CA7721B4217484EB60D2F62A7DE081F">
    <w:name w:val="0CA7721B4217484EB60D2F62A7DE081F"/>
  </w:style>
  <w:style w:type="paragraph" w:customStyle="1" w:styleId="180D2D49628E5047883E160CEC5702E7">
    <w:name w:val="180D2D49628E5047883E160CEC5702E7"/>
    <w:rsid w:val="00C22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2009-07-27T09:24:50+00:00</AssetStart>
    <PublishStatusLookup xmlns="4873beb7-5857-4685-be1f-d57550cc96cc">
      <Value>290518</Value>
      <Value>1282068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Credit memo (Green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TP010377323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467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Credit memo (Green design)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147674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30B5F99-2E21-44F1-B675-E91F68A1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9A9B8-C333-42A0-9CE1-96F705036ED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391D7CE-3083-451D-86AC-316897E740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tf10377323_win32.dotx</Template>
  <TotalTime>10</TotalTime>
  <Pages>1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(Green design)</dc:title>
  <dc:creator>Martin Foldyna</dc:creator>
  <cp:lastModifiedBy>Martin Foldyna</cp:lastModifiedBy>
  <cp:revision>1</cp:revision>
  <cp:lastPrinted>2004-09-20T22:10:00Z</cp:lastPrinted>
  <dcterms:created xsi:type="dcterms:W3CDTF">2021-01-18T08:48:00Z</dcterms:created>
  <dcterms:modified xsi:type="dcterms:W3CDTF">2021-01-18T08:58:00Z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